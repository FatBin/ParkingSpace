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9"/>
      </w:pPr>
      <w:r>
        <w:t>前景与范围文档</w:t>
      </w:r>
    </w:p>
    <w:p w14:paraId="63085EB7" w14:textId="77777777" w:rsidR="00D22D35" w:rsidRDefault="00571769">
      <w:pPr>
        <w:pStyle w:val="afa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5565" w14:textId="77777777" w:rsidR="00571769" w:rsidRDefault="00F91C63">
      <w:pPr>
        <w:pStyle w:val="afc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c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ae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736FD941" w14:textId="77777777" w:rsidR="00F80DD2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F80DD2">
            <w:rPr>
              <w:noProof/>
            </w:rPr>
            <w:t xml:space="preserve">1 </w:t>
          </w:r>
          <w:r w:rsidR="00F80DD2">
            <w:rPr>
              <w:rFonts w:hint="eastAsia"/>
              <w:noProof/>
            </w:rPr>
            <w:t>业务需求</w:t>
          </w:r>
          <w:r w:rsidR="00F80DD2">
            <w:rPr>
              <w:noProof/>
            </w:rPr>
            <w:tab/>
          </w:r>
          <w:r w:rsidR="00F80DD2">
            <w:rPr>
              <w:noProof/>
            </w:rPr>
            <w:fldChar w:fldCharType="begin"/>
          </w:r>
          <w:r w:rsidR="00F80DD2">
            <w:rPr>
              <w:noProof/>
            </w:rPr>
            <w:instrText xml:space="preserve"> PAGEREF _Toc464392122 \h </w:instrText>
          </w:r>
          <w:r w:rsidR="00F80DD2">
            <w:rPr>
              <w:noProof/>
            </w:rPr>
          </w:r>
          <w:r w:rsidR="00F80DD2">
            <w:rPr>
              <w:noProof/>
            </w:rPr>
            <w:fldChar w:fldCharType="separate"/>
          </w:r>
          <w:r w:rsidR="00F80DD2">
            <w:rPr>
              <w:noProof/>
            </w:rPr>
            <w:t>1</w:t>
          </w:r>
          <w:r w:rsidR="00F80DD2">
            <w:rPr>
              <w:noProof/>
            </w:rPr>
            <w:fldChar w:fldCharType="end"/>
          </w:r>
        </w:p>
        <w:p w14:paraId="24EE9836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052245C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A49C7F9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895A53" w14:textId="77777777" w:rsidR="00F80DD2" w:rsidRDefault="00F80DD2">
          <w:pPr>
            <w:pStyle w:val="21"/>
            <w:tabs>
              <w:tab w:val="left" w:pos="84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AE4D6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09D8E8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D31D29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712A8C8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E1AFEF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275543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第一版范围及后续版本范围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1FEEBD7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BAA84BA" w14:textId="77777777" w:rsidR="00F80DD2" w:rsidRDefault="00F80DD2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B2A372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lastRenderedPageBreak/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351804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EE735DB" w14:textId="77777777" w:rsidR="00F80DD2" w:rsidRDefault="00F80DD2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709FBB0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5093C6C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E5FB886" w14:textId="77777777" w:rsidR="00F80DD2" w:rsidRDefault="00F80DD2">
          <w:pPr>
            <w:pStyle w:val="32"/>
            <w:tabs>
              <w:tab w:val="right" w:leader="dot" w:pos="8297"/>
            </w:tabs>
            <w:ind w:left="960"/>
            <w:rPr>
              <w:noProof/>
              <w:color w:val="auto"/>
              <w:kern w:val="2"/>
              <w:lang w:val="en-US"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_Toc464392140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F91C63"/>
    <w:p w14:paraId="4031995B" w14:textId="77777777" w:rsidR="0076494A" w:rsidRDefault="0076494A"/>
    <w:p w14:paraId="3A3E202B" w14:textId="77777777" w:rsidR="0076494A" w:rsidRDefault="0076494A"/>
    <w:p w14:paraId="7C64F486" w14:textId="77777777" w:rsidR="0076494A" w:rsidRDefault="0076494A"/>
    <w:p w14:paraId="4805AFE4" w14:textId="77777777" w:rsidR="0076494A" w:rsidRDefault="0076494A"/>
    <w:p w14:paraId="5F8A8921" w14:textId="77777777" w:rsidR="0076494A" w:rsidRDefault="0076494A"/>
    <w:p w14:paraId="60BB90D3" w14:textId="77777777" w:rsidR="0076494A" w:rsidRDefault="0076494A"/>
    <w:p w14:paraId="16AFE6B1" w14:textId="77777777" w:rsidR="0076494A" w:rsidRDefault="0076494A"/>
    <w:tbl>
      <w:tblPr>
        <w:tblStyle w:val="4-11"/>
        <w:tblpPr w:leftFromText="180" w:rightFromText="180" w:vertAnchor="text" w:horzAnchor="page" w:tblpX="1810" w:tblpY="148"/>
        <w:tblW w:w="0" w:type="auto"/>
        <w:tblLook w:val="04A0" w:firstRow="1" w:lastRow="0" w:firstColumn="1" w:lastColumn="0" w:noHBand="0" w:noVBand="1"/>
      </w:tblPr>
      <w:tblGrid>
        <w:gridCol w:w="1490"/>
        <w:gridCol w:w="1665"/>
        <w:gridCol w:w="3443"/>
        <w:gridCol w:w="1699"/>
      </w:tblGrid>
      <w:tr w:rsidR="00F80DD2" w14:paraId="348D4D8F" w14:textId="77777777" w:rsidTr="00F8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7DBEBCBA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修改人员</w:t>
            </w:r>
          </w:p>
        </w:tc>
        <w:tc>
          <w:tcPr>
            <w:tcW w:w="1665" w:type="dxa"/>
          </w:tcPr>
          <w:p w14:paraId="195B3691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3443" w:type="dxa"/>
          </w:tcPr>
          <w:p w14:paraId="5B490A0D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变更原因</w:t>
            </w:r>
          </w:p>
        </w:tc>
        <w:tc>
          <w:tcPr>
            <w:tcW w:w="1699" w:type="dxa"/>
          </w:tcPr>
          <w:p w14:paraId="1C138977" w14:textId="77777777" w:rsidR="0076494A" w:rsidRPr="00ED4BC2" w:rsidRDefault="0076494A" w:rsidP="00ED4BC2">
            <w:pPr>
              <w:pStyle w:val="aff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  <w:sz w:val="28"/>
                <w:szCs w:val="28"/>
              </w:rPr>
            </w:pPr>
            <w:r w:rsidRPr="00ED4BC2">
              <w:rPr>
                <w:rFonts w:hint="eastAsia"/>
                <w:b w:val="0"/>
                <w:color w:val="FFFFFF" w:themeColor="background1"/>
                <w:sz w:val="28"/>
                <w:szCs w:val="28"/>
              </w:rPr>
              <w:t>版本号</w:t>
            </w:r>
          </w:p>
        </w:tc>
      </w:tr>
      <w:tr w:rsidR="00F80DD2" w14:paraId="7E774BC1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2BE52AB0" w14:textId="57E2E202" w:rsidR="0076494A" w:rsidRPr="001C416E" w:rsidRDefault="00ED4BC2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11A35D35" w14:textId="360550E7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2016.10.14</w:t>
            </w:r>
          </w:p>
        </w:tc>
        <w:tc>
          <w:tcPr>
            <w:tcW w:w="3443" w:type="dxa"/>
          </w:tcPr>
          <w:p w14:paraId="433B87BB" w14:textId="1DCCC814" w:rsidR="0076494A" w:rsidRPr="001C416E" w:rsidRDefault="00ED4BC2" w:rsidP="0076494A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起草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文档并完成第一部分</w:t>
            </w:r>
          </w:p>
        </w:tc>
        <w:tc>
          <w:tcPr>
            <w:tcW w:w="1699" w:type="dxa"/>
          </w:tcPr>
          <w:p w14:paraId="5DD2E3BA" w14:textId="54247989" w:rsidR="0076494A" w:rsidRPr="001C416E" w:rsidRDefault="00ED4BC2" w:rsidP="0076494A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V1.0</w:t>
            </w:r>
          </w:p>
        </w:tc>
      </w:tr>
      <w:tr w:rsidR="00F80DD2" w14:paraId="46B89757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41A22E9D" w14:textId="7202196A" w:rsidR="0076494A" w:rsidRPr="001C416E" w:rsidRDefault="00F80DD2" w:rsidP="0076494A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 w:val="0"/>
                <w:sz w:val="28"/>
                <w:szCs w:val="28"/>
              </w:rPr>
              <w:t>吕德超</w:t>
            </w:r>
          </w:p>
        </w:tc>
        <w:tc>
          <w:tcPr>
            <w:tcW w:w="1665" w:type="dxa"/>
          </w:tcPr>
          <w:p w14:paraId="05E30E7C" w14:textId="3BA29666" w:rsidR="0076494A" w:rsidRPr="001C416E" w:rsidRDefault="00F80DD2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72AF6F87" w14:textId="55481A61" w:rsidR="0076494A" w:rsidRPr="001C416E" w:rsidRDefault="00F80DD2" w:rsidP="0076494A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完成文档第二部分</w:t>
            </w:r>
          </w:p>
        </w:tc>
        <w:tc>
          <w:tcPr>
            <w:tcW w:w="1699" w:type="dxa"/>
          </w:tcPr>
          <w:p w14:paraId="4F568EFE" w14:textId="703CA7AC" w:rsidR="0076494A" w:rsidRPr="001C416E" w:rsidRDefault="00F80DD2" w:rsidP="0076494A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V1.1</w:t>
            </w:r>
          </w:p>
        </w:tc>
      </w:tr>
      <w:tr w:rsidR="00F80DD2" w14:paraId="70CAE0D9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92C21E" w14:textId="191C9947" w:rsidR="00F80DD2" w:rsidRP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裴玉林</w:t>
            </w:r>
          </w:p>
        </w:tc>
        <w:tc>
          <w:tcPr>
            <w:tcW w:w="1665" w:type="dxa"/>
          </w:tcPr>
          <w:p w14:paraId="432DC6C0" w14:textId="4A3C8621" w:rsidR="00F80DD2" w:rsidRPr="001C416E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4E2E8306" w14:textId="73978B3C" w:rsidR="00F80DD2" w:rsidRPr="001C416E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三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69655DC3" w14:textId="37C2332C" w:rsidR="00F80DD2" w:rsidRDefault="00F80DD2" w:rsidP="00F80DD2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V1.2</w:t>
            </w:r>
          </w:p>
        </w:tc>
      </w:tr>
      <w:tr w:rsidR="00F80DD2" w14:paraId="1E11B9FD" w14:textId="77777777" w:rsidTr="00F8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5592E884" w14:textId="64EAA47A" w:rsidR="00F80DD2" w:rsidRP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罗铉斌</w:t>
            </w:r>
          </w:p>
        </w:tc>
        <w:tc>
          <w:tcPr>
            <w:tcW w:w="1665" w:type="dxa"/>
          </w:tcPr>
          <w:p w14:paraId="7FEF037D" w14:textId="6CCE1AC3" w:rsidR="00F80DD2" w:rsidRDefault="00F80DD2" w:rsidP="00F80DD2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2016.10.15</w:t>
            </w:r>
          </w:p>
        </w:tc>
        <w:tc>
          <w:tcPr>
            <w:tcW w:w="3443" w:type="dxa"/>
          </w:tcPr>
          <w:p w14:paraId="0F65D610" w14:textId="70A66AE3" w:rsidR="00F80DD2" w:rsidRDefault="00F80DD2" w:rsidP="00F80DD2">
            <w:pPr>
              <w:pStyle w:val="aff0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完成文档第</w:t>
            </w:r>
            <w:r>
              <w:rPr>
                <w:rFonts w:ascii="微软雅黑" w:eastAsia="微软雅黑" w:hAnsi="微软雅黑" w:hint="eastAsia"/>
                <w:sz w:val="28"/>
                <w:szCs w:val="28"/>
              </w:rPr>
              <w:t>四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部分</w:t>
            </w:r>
          </w:p>
        </w:tc>
        <w:tc>
          <w:tcPr>
            <w:tcW w:w="1699" w:type="dxa"/>
          </w:tcPr>
          <w:p w14:paraId="50D1DCD5" w14:textId="088823CD" w:rsidR="00F80DD2" w:rsidRDefault="00F80DD2" w:rsidP="00F80DD2">
            <w:pPr>
              <w:pStyle w:val="aff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V1.3</w:t>
            </w:r>
          </w:p>
        </w:tc>
      </w:tr>
      <w:tr w:rsidR="00F80DD2" w14:paraId="479D75D6" w14:textId="77777777" w:rsidTr="00F8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14:paraId="3220CAF6" w14:textId="69D22BB6" w:rsidR="00F80DD2" w:rsidRDefault="00F80DD2" w:rsidP="00F80DD2">
            <w:pPr>
              <w:pStyle w:val="aff0"/>
              <w:spacing w:line="400" w:lineRule="exact"/>
              <w:rPr>
                <w:rFonts w:ascii="微软雅黑" w:eastAsia="微软雅黑" w:hAnsi="微软雅黑"/>
                <w:sz w:val="28"/>
                <w:szCs w:val="28"/>
              </w:rPr>
            </w:pPr>
            <w:r w:rsidRPr="00F80DD2">
              <w:rPr>
                <w:rFonts w:ascii="微软雅黑" w:eastAsia="微软雅黑" w:hAnsi="微软雅黑"/>
                <w:b w:val="0"/>
                <w:sz w:val="28"/>
                <w:szCs w:val="28"/>
              </w:rPr>
              <w:t>阙俊杰</w:t>
            </w:r>
          </w:p>
        </w:tc>
        <w:tc>
          <w:tcPr>
            <w:tcW w:w="1665" w:type="dxa"/>
          </w:tcPr>
          <w:p w14:paraId="2F170906" w14:textId="7F2E5417" w:rsidR="00F80DD2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2016.10.16</w:t>
            </w:r>
          </w:p>
        </w:tc>
        <w:tc>
          <w:tcPr>
            <w:tcW w:w="3443" w:type="dxa"/>
          </w:tcPr>
          <w:p w14:paraId="21C1F3DD" w14:textId="1D2F14E7" w:rsidR="00F80DD2" w:rsidRDefault="00F80DD2" w:rsidP="00F80DD2">
            <w:pPr>
              <w:pStyle w:val="aff0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整合文档</w:t>
            </w:r>
          </w:p>
        </w:tc>
        <w:tc>
          <w:tcPr>
            <w:tcW w:w="1699" w:type="dxa"/>
          </w:tcPr>
          <w:p w14:paraId="28B5201B" w14:textId="3241B697" w:rsidR="00F80DD2" w:rsidRDefault="00F80DD2" w:rsidP="00F80DD2">
            <w:pPr>
              <w:pStyle w:val="aff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V2.0</w:t>
            </w:r>
          </w:p>
        </w:tc>
      </w:tr>
    </w:tbl>
    <w:p w14:paraId="7531C753" w14:textId="77777777" w:rsidR="0076494A" w:rsidRDefault="0076494A"/>
    <w:p w14:paraId="11B8AFBE" w14:textId="77777777" w:rsidR="0076494A" w:rsidRDefault="0076494A">
      <w:pPr>
        <w:sectPr w:rsidR="0076494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0" w:name="_Toc464392122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0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1" w:name="_Toc464392123"/>
      <w:r>
        <w:t>应用背景</w:t>
      </w:r>
      <w:bookmarkEnd w:id="1"/>
    </w:p>
    <w:p w14:paraId="31BA0C3F" w14:textId="2C3E6B41" w:rsidR="000371BA" w:rsidRPr="000371BA" w:rsidRDefault="00143880" w:rsidP="000371BA">
      <w:r>
        <w:t>在</w:t>
      </w:r>
      <w:r>
        <w:rPr>
          <w:rFonts w:hint="eastAsia"/>
        </w:rPr>
        <w:t>车辆</w:t>
      </w:r>
      <w:r>
        <w:t>数目越来越多的城市里面，</w:t>
      </w:r>
      <w:r>
        <w:rPr>
          <w:rFonts w:hint="eastAsia"/>
        </w:rPr>
        <w:t>车位</w:t>
      </w:r>
      <w:r>
        <w:t>也变得越来越紧缺，车主到达某个地方时，</w:t>
      </w:r>
      <w:r>
        <w:rPr>
          <w:rFonts w:hint="eastAsia"/>
        </w:rPr>
        <w:t>常常</w:t>
      </w:r>
      <w:r>
        <w:t>会有</w:t>
      </w:r>
      <w:r>
        <w:rPr>
          <w:rFonts w:hint="eastAsia"/>
        </w:rPr>
        <w:t>找不到</w:t>
      </w:r>
      <w:r>
        <w:t>车位但是私人车位却是空缺的情况。</w:t>
      </w:r>
      <w:r>
        <w:rPr>
          <w:rFonts w:hint="eastAsia"/>
        </w:rPr>
        <w:t>车位</w:t>
      </w:r>
      <w:r>
        <w:t>的利用率目前而言并没有发挥到最大，</w:t>
      </w:r>
      <w:r>
        <w:rPr>
          <w:rFonts w:hint="eastAsia"/>
        </w:rPr>
        <w:t>有</w:t>
      </w:r>
      <w:r>
        <w:t>私人</w:t>
      </w:r>
      <w:r>
        <w:rPr>
          <w:rFonts w:hint="eastAsia"/>
        </w:rPr>
        <w:t>空位</w:t>
      </w:r>
      <w:r>
        <w:t>却又无法停车屡见不鲜。再加上</w:t>
      </w:r>
      <w:r>
        <w:rPr>
          <w:rFonts w:hint="eastAsia"/>
        </w:rPr>
        <w:t>用户</w:t>
      </w:r>
      <w:r>
        <w:t>对</w:t>
      </w:r>
      <w:r>
        <w:rPr>
          <w:rFonts w:hint="eastAsia"/>
        </w:rPr>
        <w:t>附近</w:t>
      </w:r>
      <w:r>
        <w:t>的停车场情况不清楚，使得</w:t>
      </w:r>
      <w:r>
        <w:rPr>
          <w:rFonts w:hint="eastAsia"/>
        </w:rPr>
        <w:t>找车位难</w:t>
      </w:r>
      <w:r>
        <w:t>，</w:t>
      </w:r>
      <w:r>
        <w:rPr>
          <w:rFonts w:hint="eastAsia"/>
        </w:rPr>
        <w:t>停车难</w:t>
      </w:r>
      <w:r>
        <w:t>，</w:t>
      </w:r>
      <w:r>
        <w:rPr>
          <w:rFonts w:hint="eastAsia"/>
        </w:rPr>
        <w:t>耗费</w:t>
      </w:r>
      <w:r>
        <w:t>时间长</w:t>
      </w:r>
      <w:r>
        <w:rPr>
          <w:rFonts w:hint="eastAsia"/>
        </w:rPr>
        <w:t>甚至</w:t>
      </w:r>
      <w:r>
        <w:t>致使不得</w:t>
      </w:r>
      <w:r>
        <w:rPr>
          <w:rFonts w:hint="eastAsia"/>
        </w:rPr>
        <w:t>不</w:t>
      </w:r>
      <w:r>
        <w:t>承担</w:t>
      </w:r>
      <w:r>
        <w:rPr>
          <w:rFonts w:hint="eastAsia"/>
        </w:rPr>
        <w:t>不按</w:t>
      </w:r>
      <w:r>
        <w:t>规定随地停车的风险。</w:t>
      </w:r>
      <w:r w:rsidR="006B1B0E">
        <w:t>同时，拥有私人车位的车主，</w:t>
      </w:r>
      <w:r w:rsidR="006B1B0E">
        <w:rPr>
          <w:rFonts w:hint="eastAsia"/>
        </w:rPr>
        <w:t>自己</w:t>
      </w:r>
      <w:r w:rsidR="006B1B0E">
        <w:t>未停车的时间里未能充分利用起车位的价值。</w:t>
      </w:r>
    </w:p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2" w:name="_Toc464392124"/>
      <w:r>
        <w:rPr>
          <w:rFonts w:hint="eastAsia"/>
        </w:rPr>
        <w:t>业务机遇</w:t>
      </w:r>
      <w:bookmarkEnd w:id="2"/>
    </w:p>
    <w:p w14:paraId="62158AC9" w14:textId="7508B5F3" w:rsidR="000371BA" w:rsidRPr="000371BA" w:rsidRDefault="00143880" w:rsidP="000371BA">
      <w:r>
        <w:t>车主可以通过一个移动应用平台查看附近</w:t>
      </w:r>
      <w:r>
        <w:rPr>
          <w:rFonts w:hint="eastAsia"/>
        </w:rPr>
        <w:t>被发布</w:t>
      </w:r>
      <w:r>
        <w:t>的私人车位，</w:t>
      </w:r>
      <w:r>
        <w:rPr>
          <w:rFonts w:hint="eastAsia"/>
        </w:rPr>
        <w:t>了解</w:t>
      </w:r>
      <w:r>
        <w:t>车位主</w:t>
      </w:r>
      <w:r>
        <w:rPr>
          <w:rFonts w:hint="eastAsia"/>
        </w:rPr>
        <w:t>人</w:t>
      </w:r>
      <w:r>
        <w:t>信息以及停车场诸如环境等信息，</w:t>
      </w:r>
      <w:r w:rsidR="006B1B0E">
        <w:t>这样在附近的私人车位的可用情况就变得比较透明，</w:t>
      </w:r>
      <w:r w:rsidR="006B1B0E">
        <w:rPr>
          <w:rFonts w:hint="eastAsia"/>
        </w:rPr>
        <w:t>用户</w:t>
      </w:r>
      <w:r w:rsidR="006B1B0E">
        <w:t>也能省下实地寻找</w:t>
      </w:r>
      <w:r w:rsidR="006B1B0E">
        <w:rPr>
          <w:rFonts w:hint="eastAsia"/>
        </w:rPr>
        <w:t>的</w:t>
      </w:r>
      <w:r w:rsidR="006B1B0E">
        <w:t>时间，</w:t>
      </w:r>
      <w:r>
        <w:t>经过挑选下单租用后，</w:t>
      </w:r>
      <w:r w:rsidR="006B1B0E">
        <w:t>用户在规定时间内停车。</w:t>
      </w:r>
      <w:r w:rsidR="006B1B0E">
        <w:rPr>
          <w:rFonts w:hint="eastAsia"/>
        </w:rPr>
        <w:t>通过</w:t>
      </w:r>
      <w:r w:rsidR="006B1B0E">
        <w:t>这样的出租和租用，</w:t>
      </w:r>
      <w:r w:rsidR="006B1B0E">
        <w:rPr>
          <w:rFonts w:hint="eastAsia"/>
        </w:rPr>
        <w:t>使得</w:t>
      </w:r>
      <w:r w:rsidR="006B1B0E">
        <w:t>车位所有者最大化利用了车位的价值，</w:t>
      </w:r>
      <w:r w:rsidR="006B1B0E">
        <w:rPr>
          <w:rFonts w:hint="eastAsia"/>
        </w:rPr>
        <w:t>并且</w:t>
      </w:r>
      <w:r w:rsidR="006B1B0E">
        <w:t>能够以此补贴私人车位的费用，</w:t>
      </w:r>
      <w:r w:rsidR="006B1B0E">
        <w:rPr>
          <w:rFonts w:hint="eastAsia"/>
        </w:rPr>
        <w:t>也使得</w:t>
      </w:r>
      <w:r w:rsidR="006B1B0E">
        <w:t>租用者</w:t>
      </w:r>
      <w:r w:rsidR="006B1B0E">
        <w:rPr>
          <w:rFonts w:hint="eastAsia"/>
        </w:rPr>
        <w:t>节省了</w:t>
      </w:r>
      <w:r w:rsidR="006B1B0E">
        <w:t>一大部分时间和精力，</w:t>
      </w:r>
      <w:r w:rsidR="006B1B0E">
        <w:rPr>
          <w:rFonts w:hint="eastAsia"/>
        </w:rPr>
        <w:t>除此</w:t>
      </w:r>
      <w:r w:rsidR="006B1B0E">
        <w:t>之外，</w:t>
      </w:r>
      <w:r w:rsidR="006B1B0E">
        <w:rPr>
          <w:rFonts w:hint="eastAsia"/>
        </w:rPr>
        <w:t>物业</w:t>
      </w:r>
      <w:r w:rsidR="006B1B0E">
        <w:t>作为停车场的管理者，</w:t>
      </w:r>
      <w:r w:rsidR="006B1B0E">
        <w:rPr>
          <w:rFonts w:hint="eastAsia"/>
        </w:rPr>
        <w:t>从中</w:t>
      </w:r>
      <w:r w:rsidR="006B1B0E">
        <w:t>也会收取一定费用，</w:t>
      </w:r>
      <w:r w:rsidR="006B1B0E">
        <w:rPr>
          <w:rFonts w:hint="eastAsia"/>
        </w:rPr>
        <w:t>达到</w:t>
      </w:r>
      <w:r w:rsidR="006B1B0E">
        <w:t>双赢。</w:t>
      </w:r>
    </w:p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3" w:name="_Toc464392125"/>
      <w:r>
        <w:rPr>
          <w:rFonts w:hint="eastAsia"/>
        </w:rPr>
        <w:t>业务</w:t>
      </w:r>
      <w:r>
        <w:t>目标</w:t>
      </w:r>
      <w:bookmarkEnd w:id="3"/>
    </w:p>
    <w:p w14:paraId="4FF5CFB7" w14:textId="613149CB" w:rsidR="000371BA" w:rsidRPr="00E00962" w:rsidRDefault="006B1B0E" w:rsidP="000371BA">
      <w:pPr>
        <w:rPr>
          <w:b/>
        </w:rPr>
      </w:pPr>
      <w:r w:rsidRPr="00E00962">
        <w:rPr>
          <w:b/>
        </w:rPr>
        <w:t>BO-1</w:t>
      </w:r>
      <w:r w:rsidR="00A47BB7" w:rsidRPr="00E00962">
        <w:rPr>
          <w:b/>
        </w:rPr>
        <w:t xml:space="preserve"> </w:t>
      </w:r>
      <w:r w:rsidR="00A47BB7" w:rsidRPr="00E00962">
        <w:rPr>
          <w:rFonts w:hint="eastAsia"/>
          <w:b/>
        </w:rPr>
        <w:t>在</w:t>
      </w:r>
      <w:r w:rsidR="00A47BB7" w:rsidRPr="00E00962">
        <w:rPr>
          <w:b/>
        </w:rPr>
        <w:t>系统</w:t>
      </w:r>
      <w:r w:rsidR="0056020B" w:rsidRPr="00E00962">
        <w:rPr>
          <w:b/>
        </w:rPr>
        <w:t>投入使用三个月后，</w:t>
      </w:r>
      <w:r w:rsidR="00FA1653" w:rsidRPr="00E00962">
        <w:rPr>
          <w:b/>
        </w:rPr>
        <w:t>大部分使用系统的</w:t>
      </w:r>
      <w:r w:rsidR="0056020B" w:rsidRPr="00E00962">
        <w:rPr>
          <w:b/>
        </w:rPr>
        <w:t>用户可以通过系统找到合适的私人停车位</w:t>
      </w:r>
    </w:p>
    <w:p w14:paraId="23CF631D" w14:textId="30C4A381" w:rsidR="00FA1653" w:rsidRDefault="00FA1653" w:rsidP="000371BA">
      <w:r>
        <w:rPr>
          <w:rFonts w:hint="eastAsia"/>
        </w:rPr>
        <w:t>度量标准</w:t>
      </w:r>
      <w:r>
        <w:t>：</w:t>
      </w:r>
      <w:r>
        <w:rPr>
          <w:rFonts w:hint="eastAsia"/>
        </w:rPr>
        <w:t>用户</w:t>
      </w:r>
      <w:r>
        <w:t>的交易成功率</w:t>
      </w:r>
    </w:p>
    <w:p w14:paraId="02C15C1E" w14:textId="40A81022" w:rsidR="00FA1653" w:rsidRDefault="00FA1653" w:rsidP="000371BA">
      <w:r>
        <w:rPr>
          <w:rFonts w:hint="eastAsia"/>
        </w:rPr>
        <w:lastRenderedPageBreak/>
        <w:t>计量</w:t>
      </w:r>
      <w:r>
        <w:t>方法：</w:t>
      </w:r>
      <w:r>
        <w:rPr>
          <w:rFonts w:hint="eastAsia"/>
        </w:rPr>
        <w:t>查看</w:t>
      </w:r>
      <w:r>
        <w:t>系统统计的交易记录</w:t>
      </w:r>
    </w:p>
    <w:p w14:paraId="0A7FBC46" w14:textId="0FB0AE2B" w:rsidR="00FA1653" w:rsidRDefault="00FA1653" w:rsidP="000371BA">
      <w:r>
        <w:rPr>
          <w:rFonts w:hint="eastAsia"/>
        </w:rPr>
        <w:t>理想标准</w:t>
      </w:r>
      <w:r>
        <w:t>：超过</w:t>
      </w:r>
      <w:r>
        <w:t>60%</w:t>
      </w:r>
      <w:r>
        <w:t>的用户</w:t>
      </w:r>
    </w:p>
    <w:p w14:paraId="08165AA7" w14:textId="35044FEB" w:rsidR="00FA1653" w:rsidRDefault="00FA1653" w:rsidP="000371BA">
      <w:r>
        <w:rPr>
          <w:rFonts w:hint="eastAsia"/>
        </w:rPr>
        <w:t>一般</w:t>
      </w:r>
      <w:r>
        <w:t>标准：</w:t>
      </w:r>
      <w:r>
        <w:rPr>
          <w:rFonts w:hint="eastAsia"/>
        </w:rPr>
        <w:t>超过</w:t>
      </w:r>
      <w:r>
        <w:t>40%</w:t>
      </w:r>
    </w:p>
    <w:p w14:paraId="017AC484" w14:textId="007D97E6" w:rsidR="00FA1653" w:rsidRDefault="00FA1653" w:rsidP="000371BA">
      <w:r>
        <w:rPr>
          <w:rFonts w:hint="eastAsia"/>
        </w:rPr>
        <w:t>最低</w:t>
      </w:r>
      <w:r>
        <w:t>标准：</w:t>
      </w:r>
      <w:r>
        <w:rPr>
          <w:rFonts w:hint="eastAsia"/>
        </w:rPr>
        <w:t>超过</w:t>
      </w:r>
      <w:r>
        <w:t>20%</w:t>
      </w:r>
    </w:p>
    <w:p w14:paraId="6A3925B5" w14:textId="327AD77C" w:rsidR="006B1B0E" w:rsidRPr="00E00962" w:rsidRDefault="006B1B0E" w:rsidP="000371BA">
      <w:pPr>
        <w:rPr>
          <w:b/>
        </w:rPr>
      </w:pPr>
      <w:r w:rsidRPr="00E00962">
        <w:rPr>
          <w:rFonts w:hint="eastAsia"/>
          <w:b/>
        </w:rPr>
        <w:t>BO-2</w:t>
      </w:r>
      <w:r w:rsidR="0056020B" w:rsidRPr="00E00962">
        <w:rPr>
          <w:b/>
        </w:rPr>
        <w:t xml:space="preserve"> </w:t>
      </w:r>
      <w:r w:rsidR="00FA1653" w:rsidRPr="00E00962">
        <w:rPr>
          <w:b/>
        </w:rPr>
        <w:t>系统发布三个月后，</w:t>
      </w:r>
      <w:r w:rsidR="00FA1653" w:rsidRPr="00E00962">
        <w:rPr>
          <w:rFonts w:hint="eastAsia"/>
          <w:b/>
        </w:rPr>
        <w:t>大部分</w:t>
      </w:r>
      <w:r w:rsidR="00FA1653" w:rsidRPr="00E00962">
        <w:rPr>
          <w:b/>
        </w:rPr>
        <w:t>用户和业主</w:t>
      </w:r>
      <w:r w:rsidR="00FA1653" w:rsidRPr="00E00962">
        <w:rPr>
          <w:rFonts w:hint="eastAsia"/>
          <w:b/>
        </w:rPr>
        <w:t>能够</w:t>
      </w:r>
      <w:r w:rsidR="00FA1653" w:rsidRPr="00E00962">
        <w:rPr>
          <w:b/>
        </w:rPr>
        <w:t>出租车位，</w:t>
      </w:r>
      <w:r w:rsidR="0065024B" w:rsidRPr="00E00962">
        <w:rPr>
          <w:b/>
        </w:rPr>
        <w:t>提高</w:t>
      </w:r>
      <w:r w:rsidR="00FA1653" w:rsidRPr="00E00962">
        <w:rPr>
          <w:rFonts w:hint="eastAsia"/>
          <w:b/>
        </w:rPr>
        <w:t>车位</w:t>
      </w:r>
      <w:r w:rsidR="00FA1653" w:rsidRPr="00E00962">
        <w:rPr>
          <w:b/>
        </w:rPr>
        <w:t>的利用率</w:t>
      </w:r>
    </w:p>
    <w:p w14:paraId="7408D880" w14:textId="508786D1" w:rsidR="00FA1653" w:rsidRDefault="00FA1653" w:rsidP="00FA1653">
      <w:r>
        <w:rPr>
          <w:rFonts w:hint="eastAsia"/>
        </w:rPr>
        <w:t>度量标准</w:t>
      </w:r>
      <w:r>
        <w:t>：</w:t>
      </w:r>
      <w:r w:rsidR="0065024B">
        <w:rPr>
          <w:rFonts w:hint="eastAsia"/>
        </w:rPr>
        <w:t>成功</w:t>
      </w:r>
      <w:r w:rsidR="0065024B">
        <w:t>出租过车位的车主占未出租过车位车主的比例，</w:t>
      </w:r>
      <w:r w:rsidR="0065024B">
        <w:rPr>
          <w:rFonts w:hint="eastAsia"/>
        </w:rPr>
        <w:t>出租</w:t>
      </w:r>
      <w:r w:rsidR="0065024B">
        <w:t>时间占自身未利用时间的比例</w:t>
      </w:r>
    </w:p>
    <w:p w14:paraId="1266A043" w14:textId="37F03E78" w:rsidR="00FA1653" w:rsidRDefault="00FA1653" w:rsidP="00FA1653">
      <w:r>
        <w:rPr>
          <w:rFonts w:hint="eastAsia"/>
        </w:rPr>
        <w:t>计量</w:t>
      </w:r>
      <w:r>
        <w:t>方法：</w:t>
      </w:r>
      <w:r w:rsidR="0065024B">
        <w:rPr>
          <w:rFonts w:hint="eastAsia"/>
        </w:rPr>
        <w:t>查看系统</w:t>
      </w:r>
      <w:r w:rsidR="0065024B">
        <w:t>对成功出租过车位车主的统计数据，</w:t>
      </w:r>
      <w:r w:rsidR="0065024B">
        <w:rPr>
          <w:rFonts w:hint="eastAsia"/>
        </w:rPr>
        <w:t>并</w:t>
      </w:r>
      <w:r w:rsidR="0065024B">
        <w:t>查看其出租</w:t>
      </w:r>
      <w:r w:rsidR="0065024B">
        <w:rPr>
          <w:rFonts w:hint="eastAsia"/>
        </w:rPr>
        <w:t>时长</w:t>
      </w:r>
      <w:r w:rsidR="0065024B">
        <w:t>的分布</w:t>
      </w:r>
    </w:p>
    <w:p w14:paraId="061EE443" w14:textId="212DD2F3" w:rsidR="00FA1653" w:rsidRDefault="00FA1653" w:rsidP="00FA1653">
      <w:r>
        <w:rPr>
          <w:rFonts w:hint="eastAsia"/>
        </w:rPr>
        <w:t>理想标准</w:t>
      </w:r>
      <w:r>
        <w:t>：</w:t>
      </w:r>
      <w:r w:rsidR="0065024B">
        <w:rPr>
          <w:rFonts w:hint="eastAsia"/>
        </w:rPr>
        <w:t>超过</w:t>
      </w:r>
      <w:r w:rsidR="0065024B">
        <w:t>50%</w:t>
      </w:r>
      <w:r w:rsidR="0065024B">
        <w:rPr>
          <w:rFonts w:hint="eastAsia"/>
        </w:rPr>
        <w:t>的</w:t>
      </w:r>
      <w:r w:rsidR="0065024B">
        <w:t>出租率，</w:t>
      </w:r>
      <w:r w:rsidR="0065024B">
        <w:rPr>
          <w:rFonts w:hint="eastAsia"/>
        </w:rPr>
        <w:t>利用率</w:t>
      </w:r>
      <w:r w:rsidR="0065024B">
        <w:t>提高</w:t>
      </w:r>
      <w:r w:rsidR="0065024B">
        <w:t>30%</w:t>
      </w:r>
      <w:r w:rsidR="0065024B">
        <w:rPr>
          <w:rFonts w:hint="eastAsia"/>
        </w:rPr>
        <w:t>以上</w:t>
      </w:r>
    </w:p>
    <w:p w14:paraId="6A27A179" w14:textId="3F3DDBFD" w:rsidR="00FA1653" w:rsidRDefault="00FA1653" w:rsidP="00FA1653">
      <w:r>
        <w:rPr>
          <w:rFonts w:hint="eastAsia"/>
        </w:rPr>
        <w:t>一般</w:t>
      </w:r>
      <w:r>
        <w:t>标准：</w:t>
      </w:r>
      <w:r w:rsidR="00D47EAE">
        <w:rPr>
          <w:rFonts w:hint="eastAsia"/>
        </w:rPr>
        <w:t>超过</w:t>
      </w:r>
      <w:r w:rsidR="00D47EAE">
        <w:t>35%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20</w:t>
      </w:r>
      <w:r w:rsidR="00D47EAE">
        <w:t>%</w:t>
      </w:r>
      <w:r w:rsidR="00D47EAE">
        <w:rPr>
          <w:rFonts w:hint="eastAsia"/>
        </w:rPr>
        <w:t>以上</w:t>
      </w:r>
    </w:p>
    <w:p w14:paraId="0D6A9592" w14:textId="3CA9E2F9" w:rsidR="00FA1653" w:rsidRDefault="00FA1653" w:rsidP="00FA1653">
      <w:r>
        <w:rPr>
          <w:rFonts w:hint="eastAsia"/>
        </w:rPr>
        <w:t>最低</w:t>
      </w:r>
      <w:r>
        <w:t>标准：</w:t>
      </w:r>
      <w:r w:rsidR="00D47EAE">
        <w:rPr>
          <w:rFonts w:hint="eastAsia"/>
        </w:rPr>
        <w:t>超过</w:t>
      </w:r>
      <w:r w:rsidR="00BF0990">
        <w:t>20</w:t>
      </w:r>
      <w:r w:rsidR="00D47EAE">
        <w:t>%</w:t>
      </w:r>
      <w:r w:rsidR="00D47EAE">
        <w:rPr>
          <w:rFonts w:hint="eastAsia"/>
        </w:rPr>
        <w:t>的</w:t>
      </w:r>
      <w:r w:rsidR="00D47EAE">
        <w:t>出租率，</w:t>
      </w:r>
      <w:r w:rsidR="00D47EAE">
        <w:rPr>
          <w:rFonts w:hint="eastAsia"/>
        </w:rPr>
        <w:t>利用率</w:t>
      </w:r>
      <w:r w:rsidR="00D47EAE">
        <w:t>提高</w:t>
      </w:r>
      <w:r w:rsidR="00BF0990">
        <w:t>10</w:t>
      </w:r>
      <w:r w:rsidR="00D47EAE">
        <w:t>%</w:t>
      </w:r>
      <w:r w:rsidR="00D47EAE">
        <w:rPr>
          <w:rFonts w:hint="eastAsia"/>
        </w:rPr>
        <w:t>以上</w:t>
      </w:r>
    </w:p>
    <w:p w14:paraId="4D813EA6" w14:textId="2C2EAB90" w:rsidR="00BF0990" w:rsidRPr="00E00962" w:rsidRDefault="00E00962" w:rsidP="00BF0990">
      <w:pPr>
        <w:rPr>
          <w:b/>
        </w:rPr>
      </w:pPr>
      <w:r>
        <w:rPr>
          <w:rFonts w:hint="eastAsia"/>
          <w:b/>
        </w:rPr>
        <w:t>BO-3</w:t>
      </w:r>
      <w:r>
        <w:rPr>
          <w:b/>
        </w:rPr>
        <w:t>.1</w:t>
      </w:r>
      <w:r w:rsidR="00BF0990" w:rsidRPr="00E00962">
        <w:rPr>
          <w:b/>
        </w:rPr>
        <w:t xml:space="preserve"> </w:t>
      </w:r>
      <w:r w:rsidR="00BF0990" w:rsidRPr="00E00962">
        <w:rPr>
          <w:b/>
        </w:rPr>
        <w:t>系统发布三个月后，</w:t>
      </w:r>
      <w:r>
        <w:rPr>
          <w:b/>
        </w:rPr>
        <w:t>发生安全问题的概率提升不大</w:t>
      </w:r>
    </w:p>
    <w:p w14:paraId="724D4D8E" w14:textId="2DFEC4A7" w:rsidR="00BF0990" w:rsidRDefault="00BF0990" w:rsidP="00BF0990">
      <w:r>
        <w:rPr>
          <w:rFonts w:hint="eastAsia"/>
        </w:rPr>
        <w:t>度量标准</w:t>
      </w:r>
      <w:r>
        <w:t>：</w:t>
      </w:r>
      <w:r w:rsidR="00E00962">
        <w:t>出现安全问题</w:t>
      </w:r>
      <w:r w:rsidR="00E00962">
        <w:rPr>
          <w:rFonts w:hint="eastAsia"/>
        </w:rPr>
        <w:t>的相关</w:t>
      </w:r>
      <w:r w:rsidR="00E00962">
        <w:t>订单数占所有订单数的比例</w:t>
      </w:r>
    </w:p>
    <w:p w14:paraId="1AA525F7" w14:textId="4AF3E175" w:rsidR="00BF0990" w:rsidRDefault="00BF0990" w:rsidP="00BF0990">
      <w:r>
        <w:rPr>
          <w:rFonts w:hint="eastAsia"/>
        </w:rPr>
        <w:t>计量</w:t>
      </w:r>
      <w:r>
        <w:t>方法：</w:t>
      </w:r>
      <w:r>
        <w:rPr>
          <w:rFonts w:hint="eastAsia"/>
        </w:rPr>
        <w:t>查看系统</w:t>
      </w:r>
      <w:r w:rsidR="00E00962">
        <w:t>对</w:t>
      </w:r>
      <w:r w:rsidR="00E00962">
        <w:rPr>
          <w:rFonts w:hint="eastAsia"/>
        </w:rPr>
        <w:t>订单</w:t>
      </w:r>
      <w:r w:rsidR="00E00962">
        <w:t>是否</w:t>
      </w:r>
      <w:r w:rsidR="00E00962">
        <w:rPr>
          <w:rFonts w:hint="eastAsia"/>
        </w:rPr>
        <w:t>出现</w:t>
      </w:r>
      <w:r w:rsidR="00E00962">
        <w:t>安全问题的统计，</w:t>
      </w:r>
      <w:r w:rsidR="00E00962">
        <w:rPr>
          <w:rFonts w:hint="eastAsia"/>
        </w:rPr>
        <w:t>并且</w:t>
      </w:r>
      <w:r w:rsidR="00E00962">
        <w:t>与</w:t>
      </w:r>
      <w:r w:rsidR="00E00962">
        <w:rPr>
          <w:rFonts w:hint="eastAsia"/>
        </w:rPr>
        <w:t>系统未</w:t>
      </w:r>
      <w:r w:rsidR="00E00962">
        <w:t>发布前该数据的提升比例</w:t>
      </w:r>
    </w:p>
    <w:p w14:paraId="4CAE456E" w14:textId="1916762D" w:rsidR="00BF0990" w:rsidRDefault="00BF0990" w:rsidP="00BF0990">
      <w:r>
        <w:rPr>
          <w:rFonts w:hint="eastAsia"/>
        </w:rPr>
        <w:t>理想标准</w:t>
      </w:r>
      <w:r>
        <w:t>：</w:t>
      </w:r>
      <w:r w:rsidR="00E00962">
        <w:t>不超过</w:t>
      </w:r>
      <w:r w:rsidR="00E00962">
        <w:t>20%</w:t>
      </w:r>
      <w:r w:rsidR="00E00962">
        <w:rPr>
          <w:rFonts w:hint="eastAsia"/>
        </w:rPr>
        <w:t>的</w:t>
      </w:r>
      <w:r w:rsidR="00E00962">
        <w:t>提升率</w:t>
      </w:r>
    </w:p>
    <w:p w14:paraId="54AA587D" w14:textId="4696B7BC" w:rsidR="00BF0990" w:rsidRDefault="00BF0990" w:rsidP="00BF0990">
      <w:r>
        <w:rPr>
          <w:rFonts w:hint="eastAsia"/>
        </w:rPr>
        <w:t>一般</w:t>
      </w:r>
      <w:r>
        <w:t>标准：</w:t>
      </w:r>
      <w:r w:rsidR="00E00962">
        <w:t>不超过</w:t>
      </w:r>
      <w:r w:rsidR="00E00962">
        <w:t>30%</w:t>
      </w:r>
      <w:r w:rsidR="00E00962">
        <w:rPr>
          <w:rFonts w:hint="eastAsia"/>
        </w:rPr>
        <w:t>的</w:t>
      </w:r>
      <w:r w:rsidR="00E00962">
        <w:t>提升率</w:t>
      </w:r>
    </w:p>
    <w:p w14:paraId="261190D9" w14:textId="4CBAD174" w:rsidR="00BF0990" w:rsidRDefault="00BF0990" w:rsidP="00BF0990">
      <w:r>
        <w:rPr>
          <w:rFonts w:hint="eastAsia"/>
        </w:rPr>
        <w:t>最低</w:t>
      </w:r>
      <w:r>
        <w:t>标准：</w:t>
      </w:r>
      <w:r w:rsidR="00E00962">
        <w:t>不超过</w:t>
      </w:r>
      <w:r w:rsidR="00E00962">
        <w:t>40%</w:t>
      </w:r>
      <w:r w:rsidR="00E00962">
        <w:rPr>
          <w:rFonts w:hint="eastAsia"/>
        </w:rPr>
        <w:t>的</w:t>
      </w:r>
      <w:r w:rsidR="00E00962">
        <w:t>提升率</w:t>
      </w:r>
    </w:p>
    <w:p w14:paraId="0952E964" w14:textId="2DB30732" w:rsidR="00204D1E" w:rsidRDefault="00204D1E" w:rsidP="00204D1E">
      <w:pPr>
        <w:rPr>
          <w:b/>
        </w:rPr>
      </w:pPr>
      <w:r>
        <w:rPr>
          <w:rFonts w:hint="eastAsia"/>
          <w:b/>
        </w:rPr>
        <w:lastRenderedPageBreak/>
        <w:t>BO-3</w:t>
      </w:r>
      <w:r>
        <w:rPr>
          <w:b/>
        </w:rPr>
        <w:t>.2</w:t>
      </w:r>
      <w:r w:rsidRPr="00E00962">
        <w:rPr>
          <w:b/>
        </w:rPr>
        <w:t xml:space="preserve"> </w:t>
      </w:r>
      <w:r w:rsidRPr="00E00962">
        <w:rPr>
          <w:b/>
        </w:rPr>
        <w:t>系统发布，</w:t>
      </w:r>
      <w:r>
        <w:rPr>
          <w:b/>
        </w:rPr>
        <w:t>大多数物业能够从</w:t>
      </w:r>
      <w:r>
        <w:rPr>
          <w:rFonts w:hint="eastAsia"/>
          <w:b/>
        </w:rPr>
        <w:t>中</w:t>
      </w:r>
      <w:r>
        <w:rPr>
          <w:b/>
        </w:rPr>
        <w:t>获取利润，相关</w:t>
      </w:r>
      <w:r>
        <w:rPr>
          <w:rFonts w:hint="eastAsia"/>
          <w:b/>
        </w:rPr>
        <w:t>管理</w:t>
      </w:r>
      <w:r>
        <w:rPr>
          <w:b/>
        </w:rPr>
        <w:t>成本减少</w:t>
      </w:r>
    </w:p>
    <w:p w14:paraId="068F0101" w14:textId="44ECDBA4" w:rsidR="00204D1E" w:rsidRDefault="00204D1E" w:rsidP="00204D1E">
      <w:r>
        <w:rPr>
          <w:rFonts w:hint="eastAsia"/>
        </w:rPr>
        <w:t>度量标准</w:t>
      </w:r>
      <w:r>
        <w:t>：</w:t>
      </w:r>
      <w:r>
        <w:rPr>
          <w:rFonts w:hint="eastAsia"/>
        </w:rPr>
        <w:t>获利</w:t>
      </w:r>
      <w:r>
        <w:t>的物业占未</w:t>
      </w:r>
      <w:r>
        <w:rPr>
          <w:rFonts w:hint="eastAsia"/>
        </w:rPr>
        <w:t>获利</w:t>
      </w:r>
      <w:r>
        <w:t>的物业的比例，</w:t>
      </w:r>
      <w:r>
        <w:rPr>
          <w:rFonts w:hint="eastAsia"/>
        </w:rPr>
        <w:t>管理</w:t>
      </w:r>
      <w:r>
        <w:t>成本指管理经费</w:t>
      </w:r>
    </w:p>
    <w:p w14:paraId="372624EF" w14:textId="4DB5D4A5" w:rsidR="00204D1E" w:rsidRDefault="00204D1E" w:rsidP="00204D1E">
      <w:r>
        <w:rPr>
          <w:rFonts w:hint="eastAsia"/>
        </w:rPr>
        <w:t>计量</w:t>
      </w:r>
      <w:r>
        <w:t>方法：统计物业</w:t>
      </w:r>
      <w:r>
        <w:rPr>
          <w:rFonts w:hint="eastAsia"/>
        </w:rPr>
        <w:t>的</w:t>
      </w:r>
      <w:r>
        <w:t>获利情况，查看系统结果</w:t>
      </w:r>
    </w:p>
    <w:p w14:paraId="4D63A6B0" w14:textId="124CA793" w:rsidR="00204D1E" w:rsidRDefault="00204D1E" w:rsidP="00204D1E">
      <w:r>
        <w:rPr>
          <w:rFonts w:hint="eastAsia"/>
        </w:rPr>
        <w:t>理想标准</w:t>
      </w:r>
      <w:r>
        <w:t>：超过</w:t>
      </w:r>
      <w:r>
        <w:t>90%</w:t>
      </w:r>
      <w:r>
        <w:rPr>
          <w:rFonts w:hint="eastAsia"/>
        </w:rPr>
        <w:t>能获利</w:t>
      </w:r>
      <w:r>
        <w:t>，成本减少</w:t>
      </w:r>
      <w:r>
        <w:t>5%</w:t>
      </w:r>
    </w:p>
    <w:p w14:paraId="02FE7AD1" w14:textId="7168A9F3" w:rsidR="00204D1E" w:rsidRDefault="00204D1E" w:rsidP="00204D1E">
      <w:r>
        <w:rPr>
          <w:rFonts w:hint="eastAsia"/>
        </w:rPr>
        <w:t>一般</w:t>
      </w:r>
      <w:r>
        <w:t>标准：超过</w:t>
      </w:r>
      <w:r>
        <w:t>70%</w:t>
      </w:r>
      <w:r>
        <w:rPr>
          <w:rFonts w:hint="eastAsia"/>
        </w:rPr>
        <w:t>能获利</w:t>
      </w:r>
      <w:r>
        <w:t>，成本减少</w:t>
      </w:r>
      <w:r>
        <w:t>3%</w:t>
      </w:r>
    </w:p>
    <w:p w14:paraId="77BA6556" w14:textId="34BE41AD" w:rsidR="00204D1E" w:rsidRDefault="00204D1E" w:rsidP="00204D1E">
      <w:r>
        <w:rPr>
          <w:rFonts w:hint="eastAsia"/>
        </w:rPr>
        <w:t>最低</w:t>
      </w:r>
      <w:r>
        <w:t>标准：超过</w:t>
      </w:r>
      <w:r>
        <w:t>50%</w:t>
      </w:r>
      <w:r>
        <w:rPr>
          <w:rFonts w:hint="eastAsia"/>
        </w:rPr>
        <w:t>能获利</w:t>
      </w:r>
      <w:r>
        <w:t>，成本减少</w:t>
      </w:r>
      <w:r>
        <w:t>1%</w:t>
      </w:r>
    </w:p>
    <w:p w14:paraId="27F6C656" w14:textId="7CFC592C" w:rsidR="00204D1E" w:rsidRDefault="002F12C6" w:rsidP="00204D1E">
      <w:pPr>
        <w:rPr>
          <w:b/>
        </w:rPr>
      </w:pPr>
      <w:r>
        <w:rPr>
          <w:rFonts w:hint="eastAsia"/>
          <w:b/>
        </w:rPr>
        <w:t>BO-4</w:t>
      </w:r>
      <w:r w:rsidR="00204D1E" w:rsidRPr="00E00962">
        <w:rPr>
          <w:b/>
        </w:rPr>
        <w:t xml:space="preserve"> </w:t>
      </w:r>
      <w:r>
        <w:rPr>
          <w:b/>
        </w:rPr>
        <w:t>租用车位者和出租车位者能够查看对方的历史记录，每一次交易会影响双方的信誉度</w:t>
      </w:r>
    </w:p>
    <w:p w14:paraId="412397D3" w14:textId="6D187D4A" w:rsidR="00204D1E" w:rsidRDefault="00204D1E" w:rsidP="00204D1E">
      <w:r>
        <w:rPr>
          <w:rFonts w:hint="eastAsia"/>
        </w:rPr>
        <w:t>度量标准</w:t>
      </w:r>
      <w:r>
        <w:t>：</w:t>
      </w:r>
      <w:r w:rsidR="002F12C6">
        <w:t>查看阶段系统崩溃的次数</w:t>
      </w:r>
    </w:p>
    <w:p w14:paraId="40B13A6B" w14:textId="5D06D110" w:rsidR="00204D1E" w:rsidRDefault="00204D1E" w:rsidP="00BF0990">
      <w:r>
        <w:rPr>
          <w:rFonts w:hint="eastAsia"/>
        </w:rPr>
        <w:t>计量</w:t>
      </w:r>
      <w:r>
        <w:t>方法：</w:t>
      </w:r>
      <w:r w:rsidR="002F12C6">
        <w:t>系统统计</w:t>
      </w:r>
    </w:p>
    <w:p w14:paraId="5E712B74" w14:textId="50338B82" w:rsidR="002F12C6" w:rsidRDefault="002F12C6" w:rsidP="002F12C6">
      <w:pPr>
        <w:rPr>
          <w:b/>
        </w:rPr>
      </w:pPr>
      <w:r>
        <w:rPr>
          <w:rFonts w:hint="eastAsia"/>
          <w:b/>
        </w:rPr>
        <w:t>BO-5</w:t>
      </w:r>
      <w:r w:rsidRPr="002F12C6">
        <w:rPr>
          <w:rFonts w:hint="eastAsia"/>
          <w:b/>
        </w:rPr>
        <w:t>去</w:t>
      </w:r>
      <w:r w:rsidRPr="002F12C6">
        <w:rPr>
          <w:b/>
        </w:rPr>
        <w:t>同一个地方时，能够找到能和自己</w:t>
      </w:r>
      <w:r w:rsidRPr="002F12C6">
        <w:rPr>
          <w:rFonts w:hint="eastAsia"/>
          <w:b/>
        </w:rPr>
        <w:t>交换</w:t>
      </w:r>
      <w:r w:rsidRPr="002F12C6">
        <w:rPr>
          <w:b/>
        </w:rPr>
        <w:t>车位的人，</w:t>
      </w:r>
      <w:r w:rsidRPr="002F12C6">
        <w:rPr>
          <w:rFonts w:hint="eastAsia"/>
          <w:b/>
        </w:rPr>
        <w:t>并</w:t>
      </w:r>
      <w:r w:rsidRPr="002F12C6">
        <w:rPr>
          <w:b/>
        </w:rPr>
        <w:t>停车成功</w:t>
      </w:r>
    </w:p>
    <w:p w14:paraId="369CF714" w14:textId="7D194706" w:rsidR="002F12C6" w:rsidRDefault="002F12C6" w:rsidP="002F12C6">
      <w:r>
        <w:rPr>
          <w:rFonts w:hint="eastAsia"/>
        </w:rPr>
        <w:t>度量标准</w:t>
      </w:r>
      <w:r>
        <w:t>：交换成功过的车主占所有</w:t>
      </w:r>
      <w:r>
        <w:rPr>
          <w:rFonts w:hint="eastAsia"/>
        </w:rPr>
        <w:t>发布</w:t>
      </w:r>
      <w:r>
        <w:t>过交换意愿的车主的比例</w:t>
      </w:r>
    </w:p>
    <w:p w14:paraId="3EBF905C" w14:textId="7378AAF3" w:rsidR="002F12C6" w:rsidRDefault="002F12C6" w:rsidP="002F12C6">
      <w:r>
        <w:rPr>
          <w:rFonts w:hint="eastAsia"/>
        </w:rPr>
        <w:t>计量</w:t>
      </w:r>
      <w:r>
        <w:t>方法：</w:t>
      </w:r>
      <w:r>
        <w:rPr>
          <w:rFonts w:hint="eastAsia"/>
        </w:rPr>
        <w:t>系统</w:t>
      </w:r>
      <w:r>
        <w:t>统计交换成功率</w:t>
      </w:r>
    </w:p>
    <w:p w14:paraId="2E848B9A" w14:textId="5CBC24AE" w:rsidR="002F12C6" w:rsidRDefault="002F12C6" w:rsidP="002F12C6">
      <w:r>
        <w:rPr>
          <w:rFonts w:hint="eastAsia"/>
        </w:rPr>
        <w:t>理想标准</w:t>
      </w:r>
      <w:r>
        <w:t>：</w:t>
      </w:r>
      <w:r w:rsidR="00AC5853">
        <w:t>超过</w:t>
      </w:r>
      <w:r w:rsidR="00AC5853">
        <w:t>40%</w:t>
      </w:r>
    </w:p>
    <w:p w14:paraId="2DEC5CFA" w14:textId="5619AE70" w:rsidR="002F12C6" w:rsidRDefault="002F12C6" w:rsidP="002F12C6">
      <w:r>
        <w:rPr>
          <w:rFonts w:hint="eastAsia"/>
        </w:rPr>
        <w:t>一般</w:t>
      </w:r>
      <w:r>
        <w:t>标准：</w:t>
      </w:r>
      <w:r w:rsidR="00AC5853">
        <w:t>超过</w:t>
      </w:r>
      <w:r w:rsidR="00AC5853">
        <w:t>30%</w:t>
      </w:r>
    </w:p>
    <w:p w14:paraId="5FB7A7FA" w14:textId="1ACE4356" w:rsidR="002F12C6" w:rsidRDefault="002F12C6" w:rsidP="002F12C6">
      <w:r>
        <w:rPr>
          <w:rFonts w:hint="eastAsia"/>
        </w:rPr>
        <w:t>最低</w:t>
      </w:r>
      <w:r>
        <w:t>标准：超过</w:t>
      </w:r>
      <w:r w:rsidR="00AC5853">
        <w:t>2</w:t>
      </w:r>
      <w:r>
        <w:t>0%</w:t>
      </w:r>
    </w:p>
    <w:p w14:paraId="5A3C783B" w14:textId="77777777" w:rsidR="00FA1653" w:rsidRPr="000371BA" w:rsidRDefault="00FA1653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4" w:name="_Toc464392126"/>
      <w:r>
        <w:rPr>
          <w:rFonts w:hint="eastAsia"/>
        </w:rPr>
        <w:lastRenderedPageBreak/>
        <w:t>业务</w:t>
      </w:r>
      <w:r w:rsidR="00582D24">
        <w:rPr>
          <w:rFonts w:hint="eastAsia"/>
        </w:rPr>
        <w:t>风险</w:t>
      </w:r>
      <w:bookmarkEnd w:id="4"/>
    </w:p>
    <w:p w14:paraId="098C1484" w14:textId="1709DEF1" w:rsidR="000371BA" w:rsidRDefault="00AE2166" w:rsidP="00AE2166">
      <w:pPr>
        <w:rPr>
          <w:b/>
        </w:rPr>
      </w:pPr>
      <w:r w:rsidRPr="00AE2166">
        <w:rPr>
          <w:b/>
        </w:rPr>
        <w:t>RI-1</w:t>
      </w:r>
      <w:r>
        <w:rPr>
          <w:b/>
        </w:rPr>
        <w:t xml:space="preserve"> </w:t>
      </w:r>
      <w:r>
        <w:rPr>
          <w:b/>
        </w:rPr>
        <w:t>物业</w:t>
      </w:r>
      <w:r>
        <w:rPr>
          <w:rFonts w:hint="eastAsia"/>
          <w:b/>
        </w:rPr>
        <w:t>数量</w:t>
      </w:r>
      <w:r>
        <w:rPr>
          <w:b/>
        </w:rPr>
        <w:t>众多，</w:t>
      </w:r>
      <w:r>
        <w:rPr>
          <w:rFonts w:hint="eastAsia"/>
          <w:b/>
        </w:rPr>
        <w:t>停车场</w:t>
      </w:r>
      <w:r>
        <w:rPr>
          <w:b/>
        </w:rPr>
        <w:t>种类繁杂，</w:t>
      </w:r>
      <w:r>
        <w:rPr>
          <w:rFonts w:hint="eastAsia"/>
          <w:b/>
        </w:rPr>
        <w:t>情况</w:t>
      </w:r>
      <w:r>
        <w:rPr>
          <w:b/>
        </w:rPr>
        <w:t>不一，</w:t>
      </w:r>
      <w:r>
        <w:rPr>
          <w:rFonts w:hint="eastAsia"/>
          <w:b/>
        </w:rPr>
        <w:t>拉长</w:t>
      </w:r>
      <w:r>
        <w:rPr>
          <w:b/>
        </w:rPr>
        <w:t>了</w:t>
      </w:r>
      <w:r>
        <w:rPr>
          <w:rFonts w:hint="eastAsia"/>
          <w:b/>
        </w:rPr>
        <w:t>洽谈</w:t>
      </w:r>
      <w:r>
        <w:rPr>
          <w:b/>
        </w:rPr>
        <w:t>的</w:t>
      </w:r>
      <w:r>
        <w:rPr>
          <w:rFonts w:hint="eastAsia"/>
          <w:b/>
        </w:rPr>
        <w:t>战线</w:t>
      </w:r>
      <w:r>
        <w:rPr>
          <w:b/>
        </w:rPr>
        <w:t>，</w:t>
      </w:r>
      <w:r>
        <w:rPr>
          <w:rFonts w:hint="eastAsia"/>
          <w:b/>
        </w:rPr>
        <w:t>从而</w:t>
      </w:r>
      <w:r>
        <w:rPr>
          <w:b/>
        </w:rPr>
        <w:t>减缓了用户的增长</w:t>
      </w:r>
    </w:p>
    <w:p w14:paraId="70BA81D0" w14:textId="18655157" w:rsidR="00AE2166" w:rsidRPr="003B70AD" w:rsidRDefault="00AE2166" w:rsidP="00AE2166">
      <w:r w:rsidRPr="003B70AD">
        <w:rPr>
          <w:rFonts w:hint="eastAsia"/>
        </w:rPr>
        <w:t>可能性</w:t>
      </w:r>
      <w:r w:rsidRPr="003B70AD">
        <w:t>为</w:t>
      </w:r>
      <w:r w:rsidRPr="003B70AD">
        <w:t>0.7</w:t>
      </w:r>
      <w:r w:rsidRPr="003B70AD">
        <w:t>，</w:t>
      </w:r>
      <w:r w:rsidRPr="003B70AD">
        <w:rPr>
          <w:rFonts w:hint="eastAsia"/>
        </w:rPr>
        <w:t>影响</w:t>
      </w:r>
      <w:r w:rsidRPr="003B70AD">
        <w:t>为</w:t>
      </w:r>
      <w:r w:rsidRPr="003B70AD">
        <w:t>9</w:t>
      </w:r>
    </w:p>
    <w:p w14:paraId="750C3588" w14:textId="568BD821" w:rsidR="00AE2166" w:rsidRDefault="00AE2166" w:rsidP="00AE2166">
      <w:pPr>
        <w:rPr>
          <w:b/>
        </w:rPr>
      </w:pPr>
      <w:r>
        <w:rPr>
          <w:b/>
        </w:rPr>
        <w:t xml:space="preserve">RI-2 </w:t>
      </w:r>
      <w:r w:rsidR="004E5E04">
        <w:rPr>
          <w:b/>
        </w:rPr>
        <w:t>地价不一，</w:t>
      </w:r>
      <w:r w:rsidR="004E5E04">
        <w:rPr>
          <w:rFonts w:hint="eastAsia"/>
          <w:b/>
        </w:rPr>
        <w:t>用户</w:t>
      </w:r>
      <w:r w:rsidR="004E5E04">
        <w:rPr>
          <w:b/>
        </w:rPr>
        <w:t>定价</w:t>
      </w:r>
      <w:r w:rsidR="00F76A56">
        <w:rPr>
          <w:b/>
        </w:rPr>
        <w:t>参差不齐，用户</w:t>
      </w:r>
      <w:r w:rsidR="00F76A56">
        <w:rPr>
          <w:rFonts w:hint="eastAsia"/>
          <w:b/>
        </w:rPr>
        <w:t>选择</w:t>
      </w:r>
      <w:r w:rsidR="00F76A56">
        <w:rPr>
          <w:b/>
        </w:rPr>
        <w:t>成本加大，</w:t>
      </w:r>
      <w:r w:rsidR="00F76A56">
        <w:rPr>
          <w:rFonts w:hint="eastAsia"/>
          <w:b/>
        </w:rPr>
        <w:t>从而</w:t>
      </w:r>
      <w:r w:rsidR="00F76A56">
        <w:rPr>
          <w:b/>
        </w:rPr>
        <w:t>降低了用户使用积极性</w:t>
      </w:r>
    </w:p>
    <w:p w14:paraId="3EDBFC28" w14:textId="3E5B8CA5" w:rsidR="00AE2166" w:rsidRPr="003B70AD" w:rsidRDefault="00F76A56" w:rsidP="00AE2166">
      <w:r w:rsidRPr="003B70AD">
        <w:t>可能性为</w:t>
      </w:r>
      <w:r w:rsidRPr="003B70AD">
        <w:t>0.5</w:t>
      </w:r>
      <w:r w:rsidRPr="003B70AD">
        <w:t>，</w:t>
      </w:r>
      <w:r w:rsidRPr="003B70AD">
        <w:rPr>
          <w:rFonts w:hint="eastAsia"/>
        </w:rPr>
        <w:t>影响为</w:t>
      </w:r>
      <w:r w:rsidRPr="003B70AD">
        <w:t>4</w:t>
      </w:r>
    </w:p>
    <w:p w14:paraId="7B8643A3" w14:textId="3A5DA3C3" w:rsidR="00F76A56" w:rsidRDefault="00F76A56" w:rsidP="00F76A56">
      <w:pPr>
        <w:rPr>
          <w:b/>
        </w:rPr>
      </w:pPr>
      <w:r>
        <w:rPr>
          <w:b/>
        </w:rPr>
        <w:t xml:space="preserve">RI-3 </w:t>
      </w:r>
      <w:r>
        <w:rPr>
          <w:b/>
        </w:rPr>
        <w:t>安全问题屡见不鲜，</w:t>
      </w:r>
      <w:r>
        <w:rPr>
          <w:rFonts w:hint="eastAsia"/>
          <w:b/>
        </w:rPr>
        <w:t>影响</w:t>
      </w:r>
      <w:r>
        <w:rPr>
          <w:b/>
        </w:rPr>
        <w:t>了用户使用的体验，</w:t>
      </w:r>
      <w:r>
        <w:rPr>
          <w:rFonts w:hint="eastAsia"/>
          <w:b/>
        </w:rPr>
        <w:t>减少</w:t>
      </w:r>
      <w:r>
        <w:rPr>
          <w:b/>
        </w:rPr>
        <w:t>了具有粘性的用户</w:t>
      </w:r>
    </w:p>
    <w:p w14:paraId="35604316" w14:textId="0D52ECA6" w:rsidR="00F76A56" w:rsidRPr="003B70AD" w:rsidRDefault="00F76A56" w:rsidP="00F76A56">
      <w:r w:rsidRPr="003B70AD">
        <w:rPr>
          <w:rFonts w:hint="eastAsia"/>
        </w:rPr>
        <w:t>可能性</w:t>
      </w:r>
      <w:r w:rsidRPr="003B70AD">
        <w:t>为</w:t>
      </w:r>
      <w:r w:rsidRPr="003B70AD">
        <w:t>0.5</w:t>
      </w:r>
      <w:r w:rsidRPr="003B70AD">
        <w:t>，影响为</w:t>
      </w:r>
      <w:r w:rsidRPr="003B70AD">
        <w:t>8</w:t>
      </w:r>
    </w:p>
    <w:p w14:paraId="7C00A613" w14:textId="77777777" w:rsidR="00F76A56" w:rsidRPr="00AE2166" w:rsidRDefault="00F76A56" w:rsidP="00AE2166">
      <w:pPr>
        <w:rPr>
          <w:b/>
        </w:rPr>
      </w:pPr>
    </w:p>
    <w:p w14:paraId="697E2CCB" w14:textId="6AF4DAE3" w:rsidR="00582D24" w:rsidRDefault="00582D24" w:rsidP="00582D24">
      <w:pPr>
        <w:pStyle w:val="1"/>
      </w:pPr>
      <w:bookmarkStart w:id="5" w:name="_Toc464392127"/>
      <w:r>
        <w:t>2</w:t>
      </w:r>
      <w:r>
        <w:rPr>
          <w:rFonts w:hint="eastAsia"/>
        </w:rPr>
        <w:t>项目</w:t>
      </w:r>
      <w:r>
        <w:t>前景</w:t>
      </w:r>
      <w:bookmarkEnd w:id="5"/>
    </w:p>
    <w:p w14:paraId="4E7E1D0B" w14:textId="4E1195FE" w:rsidR="00582D24" w:rsidRDefault="00582D24" w:rsidP="00582D24">
      <w:pPr>
        <w:pStyle w:val="2"/>
      </w:pPr>
      <w:bookmarkStart w:id="6" w:name="_Toc464392128"/>
      <w:r>
        <w:t xml:space="preserve">2.1 </w:t>
      </w:r>
      <w:r>
        <w:rPr>
          <w:rFonts w:hint="eastAsia"/>
        </w:rPr>
        <w:t>前景</w:t>
      </w:r>
      <w:r>
        <w:t>概述</w:t>
      </w:r>
      <w:bookmarkEnd w:id="6"/>
    </w:p>
    <w:p w14:paraId="4F8DC5A1" w14:textId="77777777" w:rsidR="003F2648" w:rsidRDefault="003F2648" w:rsidP="003F2648">
      <w:pPr>
        <w:ind w:firstLineChars="300" w:firstLine="720"/>
      </w:pPr>
      <w:r>
        <w:t>“</w:t>
      </w:r>
      <w:r>
        <w:t>泊车宝车位租赁系统</w:t>
      </w:r>
      <w:r>
        <w:t>”</w:t>
      </w:r>
      <w:r>
        <w:t>是一个基于</w:t>
      </w:r>
      <w:r>
        <w:t>web</w:t>
      </w:r>
      <w:r>
        <w:t>端与移动端的全平台的线上车位出租与租借平台。对于那些想要在目的地迅速找到可以停车的车位的人，它支持用户在系统上检索自己想要的车位、查看车位信息与业主信誉记录、线上租借车位、交换车位以及评价交易等操作，将解决用户到达目的地因找不到车花费太多时间的问题；对于想要出租自己闲置车位的人，它支持业主登记自己出租信息，登记交换信息以及评价用车者等功能，解决了业主想要通过自己闲置的车位赚钱的问题；对于管理车位的物业来说，它支持物业出租公共车位、提</w:t>
      </w:r>
      <w:r>
        <w:lastRenderedPageBreak/>
        <w:t>取用户车位租金提成以及方便车辆进出信息管理等功能，让物业既有利可图，有规范管理工作。</w:t>
      </w:r>
    </w:p>
    <w:p w14:paraId="0CE38796" w14:textId="77777777" w:rsidR="003F2648" w:rsidRDefault="003F2648" w:rsidP="003F2648">
      <w:pPr>
        <w:ind w:firstLineChars="300" w:firstLine="720"/>
      </w:pPr>
      <w:r>
        <w:t>系统上下文图如下图所示：</w:t>
      </w:r>
    </w:p>
    <w:p w14:paraId="0FD52DA8" w14:textId="1A0122C5" w:rsidR="003F2648" w:rsidRPr="00924214" w:rsidRDefault="003F2648" w:rsidP="003F2648">
      <w:r>
        <w:rPr>
          <w:noProof/>
          <w:lang w:val="en-US"/>
        </w:rPr>
        <w:drawing>
          <wp:inline distT="0" distB="0" distL="0" distR="0" wp14:anchorId="60239165" wp14:editId="49749EE9">
            <wp:extent cx="5644515" cy="3488055"/>
            <wp:effectExtent l="0" t="0" r="0" b="0"/>
            <wp:docPr id="2" name="图片 2" descr="系统边界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边界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C4B8" w14:textId="77777777" w:rsidR="003F2648" w:rsidRPr="003F2648" w:rsidRDefault="003F2648" w:rsidP="003F2648"/>
    <w:p w14:paraId="57D98ED6" w14:textId="1889E062" w:rsidR="00582D24" w:rsidRDefault="00582D24" w:rsidP="00582D24">
      <w:pPr>
        <w:pStyle w:val="2"/>
      </w:pPr>
      <w:bookmarkStart w:id="7" w:name="_Toc464392129"/>
      <w:r>
        <w:t xml:space="preserve">2.2 </w:t>
      </w:r>
      <w:r>
        <w:rPr>
          <w:rFonts w:hint="eastAsia"/>
        </w:rPr>
        <w:t>主要</w:t>
      </w:r>
      <w:r>
        <w:t>特性</w:t>
      </w:r>
      <w:bookmarkEnd w:id="7"/>
    </w:p>
    <w:p w14:paraId="3CFE6A34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记录私家车业主发布的车位出租信息。</w:t>
      </w:r>
    </w:p>
    <w:p w14:paraId="073D1B32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按照检索信息，展示符合条件的已发布的出租信息列表。</w:t>
      </w:r>
    </w:p>
    <w:p w14:paraId="4E48F985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根据用户选择，展示某一车位出租的详细信息。</w:t>
      </w:r>
    </w:p>
    <w:p w14:paraId="60995189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用户完成线上支付，系统完成信息更新以及保障交易完成。</w:t>
      </w:r>
    </w:p>
    <w:p w14:paraId="74D9D60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用户确认交易完成，系统更新信息并完成消息转移。一天内未确认，则自动设为交易完成。</w:t>
      </w:r>
    </w:p>
    <w:p w14:paraId="63F49B8A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租用者能够对交易进行评价。</w:t>
      </w:r>
    </w:p>
    <w:p w14:paraId="39FFE49C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物业和业主能够发布并修改的车位出租信息。</w:t>
      </w:r>
    </w:p>
    <w:p w14:paraId="28F20898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lastRenderedPageBreak/>
        <w:t>物业和业主能够查看申请车位的信息</w:t>
      </w:r>
    </w:p>
    <w:p w14:paraId="6840737A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物业和业主能够查看申请车位人的信息</w:t>
      </w:r>
    </w:p>
    <w:p w14:paraId="0B9AFB5F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对于特殊情况</w:t>
      </w:r>
      <w:r w:rsidRPr="004545C1">
        <w:rPr>
          <w:rFonts w:hint="eastAsia"/>
          <w:i w:val="0"/>
        </w:rPr>
        <w:t>，</w:t>
      </w:r>
      <w:r w:rsidRPr="004545C1">
        <w:rPr>
          <w:i w:val="0"/>
        </w:rPr>
        <w:t>物业和业主能够取消交易</w:t>
      </w:r>
      <w:r w:rsidRPr="004545C1">
        <w:rPr>
          <w:rFonts w:hint="eastAsia"/>
          <w:i w:val="0"/>
        </w:rPr>
        <w:t>，</w:t>
      </w:r>
      <w:r w:rsidRPr="004545C1">
        <w:rPr>
          <w:i w:val="0"/>
        </w:rPr>
        <w:t>退款给申请车位人</w:t>
      </w:r>
    </w:p>
    <w:p w14:paraId="53AA1C24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物业和业主能够查看自己历史交易记录</w:t>
      </w:r>
    </w:p>
    <w:p w14:paraId="4006667F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物业和业主能够评论租用车位者</w:t>
      </w:r>
    </w:p>
    <w:p w14:paraId="5096F2AC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物业能够根据时间查询租用自己车位的租用者人数和姓名</w:t>
      </w:r>
    </w:p>
    <w:p w14:paraId="49E896D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物业能够根据姓名查看租用者信息</w:t>
      </w:r>
    </w:p>
    <w:p w14:paraId="7AEF6E39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业主能够查看物业发布并修改登记的相关信息</w:t>
      </w:r>
    </w:p>
    <w:p w14:paraId="4E6482C8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业主能够通过平台向物业登记</w:t>
      </w:r>
    </w:p>
    <w:p w14:paraId="00FA191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物业能够获得业主申请登记消息</w:t>
      </w:r>
    </w:p>
    <w:p w14:paraId="15A1201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物业能够查看申请登记和已登记业主的信息</w:t>
      </w:r>
    </w:p>
    <w:p w14:paraId="61589D38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物业能够确认并登记业主</w:t>
      </w:r>
    </w:p>
    <w:p w14:paraId="1F945FA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物业能够根据发布的登记信息线上收取业主费用</w:t>
      </w:r>
    </w:p>
    <w:p w14:paraId="1A262D7D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i w:val="0"/>
        </w:rPr>
        <w:t>物业能够取消已登记业主</w:t>
      </w:r>
    </w:p>
    <w:p w14:paraId="45ABC124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一次租借完成之后，要求租车位方给借车位方进行评论，系统记录评论。</w:t>
      </w:r>
    </w:p>
    <w:p w14:paraId="691D6CC6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一次租借完成之后，要求借车位方给租车位方进行评论，系统记录评论。</w:t>
      </w:r>
    </w:p>
    <w:p w14:paraId="28E2DAF2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所有用户都可以查看某一用户收到租用／出租的评论。</w:t>
      </w:r>
    </w:p>
    <w:p w14:paraId="21F648C9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所有用户可以对自己发表的评论进行追加评论。</w:t>
      </w:r>
    </w:p>
    <w:p w14:paraId="00531CD1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一次租借完成之后，如果一次租借没有问题，双方选择确认交易。</w:t>
      </w:r>
    </w:p>
    <w:p w14:paraId="0F853095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一次租借完成之后，如果一次租借存在问题，交易双方均可将此次租借标记为存在问题，该记录将记录在对方的历史记录中。</w:t>
      </w:r>
    </w:p>
    <w:p w14:paraId="03A56F85" w14:textId="77777777" w:rsidR="00E939BE" w:rsidRPr="004545C1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4545C1">
        <w:rPr>
          <w:rFonts w:hint="eastAsia"/>
          <w:i w:val="0"/>
        </w:rPr>
        <w:t>所有用户都可以查看某一用户的租用／租出的成功次数和占比记录。</w:t>
      </w:r>
    </w:p>
    <w:p w14:paraId="7CB3E350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lastRenderedPageBreak/>
        <w:t>完善用户所在地以及常去地信息</w:t>
      </w:r>
    </w:p>
    <w:p w14:paraId="1C246796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t>记录用户所发布的交换车位意愿</w:t>
      </w:r>
    </w:p>
    <w:p w14:paraId="3BA6A45C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分析想</w:t>
      </w:r>
      <w:r w:rsidRPr="0095597D">
        <w:rPr>
          <w:i w:val="0"/>
        </w:rPr>
        <w:t>交换车位用户间的符合度，推荐和</w:t>
      </w:r>
      <w:r w:rsidRPr="0095597D">
        <w:rPr>
          <w:rFonts w:hint="eastAsia"/>
          <w:i w:val="0"/>
        </w:rPr>
        <w:t>展示与</w:t>
      </w:r>
      <w:r w:rsidRPr="0095597D">
        <w:rPr>
          <w:i w:val="0"/>
        </w:rPr>
        <w:t>用户要求最接近的用户。</w:t>
      </w:r>
    </w:p>
    <w:p w14:paraId="02FC201D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记录</w:t>
      </w:r>
      <w:r w:rsidRPr="0095597D">
        <w:rPr>
          <w:i w:val="0"/>
        </w:rPr>
        <w:t>用户提交的交换申请，</w:t>
      </w:r>
      <w:r w:rsidRPr="0095597D">
        <w:rPr>
          <w:rFonts w:hint="eastAsia"/>
          <w:i w:val="0"/>
        </w:rPr>
        <w:t>向对方</w:t>
      </w:r>
      <w:r w:rsidRPr="0095597D">
        <w:rPr>
          <w:i w:val="0"/>
        </w:rPr>
        <w:t>用户发送申请</w:t>
      </w:r>
    </w:p>
    <w:p w14:paraId="1D689EFA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i w:val="0"/>
        </w:rPr>
        <w:t>记录用户对收到申请的操作，</w:t>
      </w:r>
      <w:r w:rsidRPr="0095597D">
        <w:rPr>
          <w:rFonts w:hint="eastAsia"/>
          <w:i w:val="0"/>
        </w:rPr>
        <w:t>建立</w:t>
      </w:r>
      <w:r w:rsidRPr="0095597D">
        <w:rPr>
          <w:i w:val="0"/>
        </w:rPr>
        <w:t>和反馈最终交换结果。</w:t>
      </w:r>
    </w:p>
    <w:p w14:paraId="51A79744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记录</w:t>
      </w:r>
      <w:r w:rsidRPr="0095597D">
        <w:rPr>
          <w:i w:val="0"/>
        </w:rPr>
        <w:t>和显示</w:t>
      </w:r>
      <w:r w:rsidRPr="0095597D">
        <w:rPr>
          <w:rFonts w:hint="eastAsia"/>
          <w:i w:val="0"/>
        </w:rPr>
        <w:t>同一个</w:t>
      </w:r>
      <w:r w:rsidRPr="0095597D">
        <w:rPr>
          <w:i w:val="0"/>
        </w:rPr>
        <w:t>地点内参与交换的双方信息，</w:t>
      </w:r>
      <w:r w:rsidRPr="0095597D">
        <w:rPr>
          <w:rFonts w:hint="eastAsia"/>
          <w:i w:val="0"/>
        </w:rPr>
        <w:t>以便</w:t>
      </w:r>
      <w:r w:rsidRPr="0095597D">
        <w:rPr>
          <w:i w:val="0"/>
        </w:rPr>
        <w:t>顺利停车和物业管理</w:t>
      </w:r>
    </w:p>
    <w:p w14:paraId="2562F042" w14:textId="77777777" w:rsidR="00E939BE" w:rsidRPr="0095597D" w:rsidRDefault="00E939BE" w:rsidP="00E939BE">
      <w:pPr>
        <w:pStyle w:val="ac"/>
        <w:numPr>
          <w:ilvl w:val="0"/>
          <w:numId w:val="20"/>
        </w:numPr>
        <w:rPr>
          <w:i w:val="0"/>
        </w:rPr>
      </w:pPr>
      <w:r w:rsidRPr="0095597D">
        <w:rPr>
          <w:rFonts w:hint="eastAsia"/>
          <w:i w:val="0"/>
        </w:rPr>
        <w:t>解除</w:t>
      </w:r>
      <w:r w:rsidRPr="0095597D">
        <w:rPr>
          <w:i w:val="0"/>
        </w:rPr>
        <w:t>交换关系</w:t>
      </w:r>
    </w:p>
    <w:p w14:paraId="602D17FF" w14:textId="77777777" w:rsidR="00E939BE" w:rsidRPr="00E939BE" w:rsidRDefault="00E939BE" w:rsidP="00E939BE"/>
    <w:p w14:paraId="64C2A871" w14:textId="1013C31E" w:rsidR="00582D24" w:rsidRPr="00582D24" w:rsidRDefault="00582D24" w:rsidP="00582D24">
      <w:pPr>
        <w:pStyle w:val="2"/>
      </w:pPr>
      <w:bookmarkStart w:id="8" w:name="_Toc464392130"/>
      <w:r>
        <w:t xml:space="preserve">2.3 </w:t>
      </w:r>
      <w:r>
        <w:rPr>
          <w:rFonts w:hint="eastAsia"/>
        </w:rPr>
        <w:t>假设</w:t>
      </w:r>
      <w:r>
        <w:t>与依赖</w:t>
      </w:r>
      <w:bookmarkEnd w:id="8"/>
    </w:p>
    <w:p w14:paraId="1CCEACD6" w14:textId="77777777" w:rsidR="00D745BD" w:rsidRPr="0095597D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rFonts w:hint="eastAsia"/>
          <w:i w:val="0"/>
        </w:rPr>
        <w:t>与公司签署合约的物业必须支持对管辖业主车位的管理。</w:t>
      </w:r>
    </w:p>
    <w:p w14:paraId="3FC94138" w14:textId="77777777" w:rsidR="00D745BD" w:rsidRPr="0095597D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rFonts w:hint="eastAsia"/>
          <w:i w:val="0"/>
        </w:rPr>
        <w:t>因出租车位造成的损失，系统只提供必要证明，纠纷解决私下进行</w:t>
      </w:r>
      <w:r w:rsidRPr="0095597D">
        <w:rPr>
          <w:i w:val="0"/>
        </w:rPr>
        <w:t xml:space="preserve"> </w:t>
      </w:r>
      <w:r w:rsidRPr="0095597D">
        <w:rPr>
          <w:i w:val="0"/>
        </w:rPr>
        <w:t>。</w:t>
      </w:r>
    </w:p>
    <w:p w14:paraId="26D7D304" w14:textId="77777777" w:rsidR="00D745BD" w:rsidRPr="0095597D" w:rsidRDefault="00D745BD" w:rsidP="00D745BD">
      <w:pPr>
        <w:pStyle w:val="ac"/>
        <w:numPr>
          <w:ilvl w:val="1"/>
          <w:numId w:val="21"/>
        </w:numPr>
        <w:autoSpaceDE w:val="0"/>
        <w:autoSpaceDN w:val="0"/>
        <w:adjustRightInd w:val="0"/>
        <w:rPr>
          <w:i w:val="0"/>
        </w:rPr>
      </w:pPr>
      <w:r w:rsidRPr="0095597D">
        <w:rPr>
          <w:i w:val="0"/>
        </w:rPr>
        <w:t>若交易完成后，用户未确认交易，一天后自动</w:t>
      </w:r>
      <w:r w:rsidRPr="0095597D">
        <w:rPr>
          <w:rFonts w:hint="eastAsia"/>
          <w:i w:val="0"/>
        </w:rPr>
        <w:t>确认交易完成，后期用户将无法进行申请退款等操作。</w:t>
      </w:r>
    </w:p>
    <w:p w14:paraId="40C719D8" w14:textId="77777777" w:rsidR="00D745BD" w:rsidRPr="0095597D" w:rsidRDefault="00D745BD" w:rsidP="00D745BD">
      <w:pPr>
        <w:pStyle w:val="ac"/>
        <w:autoSpaceDE w:val="0"/>
        <w:autoSpaceDN w:val="0"/>
        <w:adjustRightInd w:val="0"/>
        <w:ind w:left="420"/>
        <w:rPr>
          <w:i w:val="0"/>
        </w:rPr>
      </w:pPr>
    </w:p>
    <w:p w14:paraId="313741B2" w14:textId="77777777" w:rsidR="00D745BD" w:rsidRPr="0095597D" w:rsidRDefault="00D745BD" w:rsidP="00D745BD">
      <w:pPr>
        <w:pStyle w:val="ac"/>
        <w:numPr>
          <w:ilvl w:val="0"/>
          <w:numId w:val="22"/>
        </w:numPr>
        <w:rPr>
          <w:i w:val="0"/>
        </w:rPr>
      </w:pPr>
      <w:r w:rsidRPr="0095597D">
        <w:rPr>
          <w:rFonts w:hint="eastAsia"/>
          <w:i w:val="0"/>
        </w:rPr>
        <w:t>系统必须支持</w:t>
      </w:r>
      <w:r w:rsidRPr="0095597D">
        <w:rPr>
          <w:rFonts w:hint="eastAsia"/>
          <w:i w:val="0"/>
        </w:rPr>
        <w:t>web</w:t>
      </w:r>
      <w:r w:rsidRPr="0095597D">
        <w:rPr>
          <w:rFonts w:hint="eastAsia"/>
          <w:i w:val="0"/>
        </w:rPr>
        <w:t>端、</w:t>
      </w:r>
      <w:r w:rsidRPr="0095597D">
        <w:rPr>
          <w:rFonts w:hint="eastAsia"/>
          <w:i w:val="0"/>
        </w:rPr>
        <w:t>android</w:t>
      </w:r>
      <w:r w:rsidRPr="0095597D">
        <w:rPr>
          <w:rFonts w:hint="eastAsia"/>
          <w:i w:val="0"/>
        </w:rPr>
        <w:t>端、</w:t>
      </w:r>
      <w:proofErr w:type="spellStart"/>
      <w:r w:rsidRPr="0095597D">
        <w:rPr>
          <w:rFonts w:hint="eastAsia"/>
          <w:i w:val="0"/>
        </w:rPr>
        <w:t>ios</w:t>
      </w:r>
      <w:proofErr w:type="spellEnd"/>
      <w:r w:rsidRPr="0095597D">
        <w:rPr>
          <w:rFonts w:hint="eastAsia"/>
          <w:i w:val="0"/>
        </w:rPr>
        <w:t>端等全平台</w:t>
      </w:r>
    </w:p>
    <w:p w14:paraId="2FE0156B" w14:textId="77777777" w:rsidR="00D745BD" w:rsidRPr="0095597D" w:rsidRDefault="00D745BD" w:rsidP="00D745BD">
      <w:pPr>
        <w:pStyle w:val="ac"/>
        <w:numPr>
          <w:ilvl w:val="0"/>
          <w:numId w:val="22"/>
        </w:numPr>
        <w:rPr>
          <w:i w:val="0"/>
        </w:rPr>
      </w:pPr>
      <w:r w:rsidRPr="0095597D">
        <w:rPr>
          <w:rFonts w:hint="eastAsia"/>
          <w:i w:val="0"/>
        </w:rPr>
        <w:t>系统的线上支付支持支付宝，银行卡，微信等主流支付方式</w:t>
      </w:r>
    </w:p>
    <w:p w14:paraId="42A275D9" w14:textId="77777777" w:rsidR="00D745BD" w:rsidRPr="0095597D" w:rsidRDefault="00D745BD" w:rsidP="00D745BD">
      <w:pPr>
        <w:pStyle w:val="ac"/>
        <w:numPr>
          <w:ilvl w:val="0"/>
          <w:numId w:val="22"/>
        </w:numPr>
        <w:rPr>
          <w:i w:val="0"/>
        </w:rPr>
      </w:pPr>
      <w:r w:rsidRPr="0095597D">
        <w:rPr>
          <w:rFonts w:hint="eastAsia"/>
          <w:i w:val="0"/>
        </w:rPr>
        <w:t>系统至少支持一个城市的用户的正常操作。</w:t>
      </w:r>
    </w:p>
    <w:p w14:paraId="6D8FE6B6" w14:textId="77777777" w:rsidR="00D745BD" w:rsidRPr="0095597D" w:rsidRDefault="00D745BD" w:rsidP="00D745BD">
      <w:pPr>
        <w:pStyle w:val="ac"/>
        <w:numPr>
          <w:ilvl w:val="0"/>
          <w:numId w:val="22"/>
        </w:numPr>
        <w:rPr>
          <w:i w:val="0"/>
        </w:rPr>
      </w:pPr>
      <w:r w:rsidRPr="0095597D">
        <w:rPr>
          <w:i w:val="0"/>
        </w:rPr>
        <w:t>系统必须确保资金和数据的安全性。</w:t>
      </w:r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9" w:name="_Toc464392131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9"/>
    </w:p>
    <w:p w14:paraId="5F5FD81F" w14:textId="33BD1FF8" w:rsidR="00582D24" w:rsidRDefault="00582D24" w:rsidP="00582D24">
      <w:pPr>
        <w:pStyle w:val="2"/>
      </w:pPr>
      <w:bookmarkStart w:id="10" w:name="_Toc464392132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r w:rsidR="004E42A3">
        <w:t>及后续版本</w:t>
      </w:r>
      <w:r w:rsidR="004E42A3">
        <w:rPr>
          <w:rFonts w:hint="eastAsia"/>
        </w:rPr>
        <w:t>范围</w:t>
      </w:r>
      <w:bookmarkEnd w:id="10"/>
    </w:p>
    <w:p w14:paraId="74047E64" w14:textId="77777777" w:rsidR="004E42A3" w:rsidRDefault="004E42A3" w:rsidP="004E42A3">
      <w:pPr>
        <w:ind w:firstLine="340"/>
      </w:pPr>
      <w:r>
        <w:rPr>
          <w:rFonts w:hint="eastAsia"/>
        </w:rPr>
        <w:t>本系统按照迭代方法进行开发，一共分为</w:t>
      </w:r>
      <w:r>
        <w:rPr>
          <w:rFonts w:hint="eastAsia"/>
        </w:rPr>
        <w:t>3</w:t>
      </w:r>
      <w:r>
        <w:rPr>
          <w:rFonts w:hint="eastAsia"/>
        </w:rPr>
        <w:t>次迭代。其中第一版本实现系统的主要特性，能够支持小区域内的车位租借，和租借的主要流程。第二版本能够支持一个城市的车位租借，和完整的租借流程。第三版本完善相关的小功能，且已经做好了扩展城市的所有准备。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5"/>
        <w:gridCol w:w="2661"/>
        <w:gridCol w:w="2080"/>
        <w:gridCol w:w="2071"/>
      </w:tblGrid>
      <w:tr w:rsidR="004E42A3" w:rsidRPr="006D2159" w14:paraId="13452D2F" w14:textId="77777777" w:rsidTr="007F47F1">
        <w:tc>
          <w:tcPr>
            <w:tcW w:w="1526" w:type="dxa"/>
          </w:tcPr>
          <w:p w14:paraId="6B71C035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特性</w:t>
            </w:r>
          </w:p>
        </w:tc>
        <w:tc>
          <w:tcPr>
            <w:tcW w:w="2735" w:type="dxa"/>
          </w:tcPr>
          <w:p w14:paraId="05E79117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131" w:type="dxa"/>
          </w:tcPr>
          <w:p w14:paraId="1FB5DF1F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131" w:type="dxa"/>
          </w:tcPr>
          <w:p w14:paraId="1F3D71D8" w14:textId="77777777" w:rsidR="004E42A3" w:rsidRPr="006D2159" w:rsidRDefault="004E42A3" w:rsidP="007F47F1">
            <w:pPr>
              <w:jc w:val="center"/>
              <w:rPr>
                <w:sz w:val="32"/>
                <w:szCs w:val="32"/>
              </w:rPr>
            </w:pPr>
            <w:r w:rsidRPr="006D2159">
              <w:rPr>
                <w:rFonts w:hint="eastAsia"/>
                <w:sz w:val="32"/>
                <w:szCs w:val="32"/>
              </w:rPr>
              <w:t>版本</w:t>
            </w:r>
            <w:r w:rsidRPr="006D2159">
              <w:rPr>
                <w:rFonts w:hint="eastAsia"/>
                <w:sz w:val="32"/>
                <w:szCs w:val="32"/>
              </w:rPr>
              <w:t>3</w:t>
            </w:r>
          </w:p>
        </w:tc>
      </w:tr>
      <w:tr w:rsidR="004E42A3" w14:paraId="2D74FB45" w14:textId="77777777" w:rsidTr="007F47F1">
        <w:tc>
          <w:tcPr>
            <w:tcW w:w="1526" w:type="dxa"/>
          </w:tcPr>
          <w:p w14:paraId="5FE32303" w14:textId="77777777" w:rsidR="004E42A3" w:rsidRPr="006D2159" w:rsidRDefault="004E42A3" w:rsidP="007F47F1">
            <w:pPr>
              <w:jc w:val="center"/>
              <w:rPr>
                <w:sz w:val="28"/>
                <w:szCs w:val="28"/>
                <w:lang w:val="en-US"/>
              </w:rPr>
            </w:pPr>
            <w:r w:rsidRPr="006D2159">
              <w:rPr>
                <w:sz w:val="28"/>
                <w:szCs w:val="28"/>
                <w:lang w:val="en-US"/>
              </w:rPr>
              <w:t>FE-1</w:t>
            </w:r>
          </w:p>
        </w:tc>
        <w:tc>
          <w:tcPr>
            <w:tcW w:w="2735" w:type="dxa"/>
          </w:tcPr>
          <w:p w14:paraId="27C31A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用文字记录位置信息</w:t>
            </w:r>
          </w:p>
        </w:tc>
        <w:tc>
          <w:tcPr>
            <w:tcW w:w="2131" w:type="dxa"/>
          </w:tcPr>
          <w:p w14:paraId="02CD6CD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引入地图系统，用文字和地图坐标记录位置信息</w:t>
            </w:r>
          </w:p>
        </w:tc>
        <w:tc>
          <w:tcPr>
            <w:tcW w:w="2131" w:type="dxa"/>
          </w:tcPr>
          <w:p w14:paraId="1DD5C86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751716F" w14:textId="77777777" w:rsidTr="007F47F1">
        <w:tc>
          <w:tcPr>
            <w:tcW w:w="1526" w:type="dxa"/>
          </w:tcPr>
          <w:p w14:paraId="7BD862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35" w:type="dxa"/>
          </w:tcPr>
          <w:p w14:paraId="373D34F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224F4B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在地图上展示符合条件的出租车位点</w:t>
            </w:r>
          </w:p>
        </w:tc>
        <w:tc>
          <w:tcPr>
            <w:tcW w:w="2131" w:type="dxa"/>
          </w:tcPr>
          <w:p w14:paraId="1ECCF14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775C589D" w14:textId="77777777" w:rsidTr="007F47F1">
        <w:tc>
          <w:tcPr>
            <w:tcW w:w="1526" w:type="dxa"/>
          </w:tcPr>
          <w:p w14:paraId="4A7989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35" w:type="dxa"/>
          </w:tcPr>
          <w:p w14:paraId="338D020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仅展示文字信息列表</w:t>
            </w:r>
          </w:p>
        </w:tc>
        <w:tc>
          <w:tcPr>
            <w:tcW w:w="2131" w:type="dxa"/>
          </w:tcPr>
          <w:p w14:paraId="4394D6F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4007693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32A5C1FD" w14:textId="77777777" w:rsidTr="007F47F1">
        <w:tc>
          <w:tcPr>
            <w:tcW w:w="1526" w:type="dxa"/>
          </w:tcPr>
          <w:p w14:paraId="2CC085F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35" w:type="dxa"/>
          </w:tcPr>
          <w:p w14:paraId="70E0CD4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和支付宝，银联等寻求合作，达成协议，搭建平台的中间资金保管系统</w:t>
            </w:r>
          </w:p>
        </w:tc>
        <w:tc>
          <w:tcPr>
            <w:tcW w:w="2131" w:type="dxa"/>
          </w:tcPr>
          <w:p w14:paraId="7B2F96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和第三方支付环境对接，完成线上支付</w:t>
            </w:r>
          </w:p>
        </w:tc>
        <w:tc>
          <w:tcPr>
            <w:tcW w:w="2131" w:type="dxa"/>
          </w:tcPr>
          <w:p w14:paraId="6BB8FBE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0B19052" w14:textId="77777777" w:rsidTr="007F47F1">
        <w:tc>
          <w:tcPr>
            <w:tcW w:w="1526" w:type="dxa"/>
          </w:tcPr>
          <w:p w14:paraId="1C0FC9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35" w:type="dxa"/>
          </w:tcPr>
          <w:p w14:paraId="24AD1FC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0A8B5B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350E01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14:paraId="08340C5A" w14:textId="77777777" w:rsidTr="007F47F1">
        <w:tc>
          <w:tcPr>
            <w:tcW w:w="1526" w:type="dxa"/>
          </w:tcPr>
          <w:p w14:paraId="46FA7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35" w:type="dxa"/>
          </w:tcPr>
          <w:p w14:paraId="1271E1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5F0957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9A208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14:paraId="58709EFE" w14:textId="77777777" w:rsidTr="007F47F1">
        <w:tc>
          <w:tcPr>
            <w:tcW w:w="1526" w:type="dxa"/>
          </w:tcPr>
          <w:p w14:paraId="4FCA85F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735" w:type="dxa"/>
          </w:tcPr>
          <w:p w14:paraId="2781B06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仅发布文字信息</w:t>
            </w:r>
          </w:p>
        </w:tc>
        <w:tc>
          <w:tcPr>
            <w:tcW w:w="2131" w:type="dxa"/>
          </w:tcPr>
          <w:p w14:paraId="3558C27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引入地图定位，实现发布与修改</w:t>
            </w:r>
          </w:p>
        </w:tc>
        <w:tc>
          <w:tcPr>
            <w:tcW w:w="2131" w:type="dxa"/>
          </w:tcPr>
          <w:p w14:paraId="292A57A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6C6E7C" w14:textId="77777777" w:rsidTr="007F47F1">
        <w:tc>
          <w:tcPr>
            <w:tcW w:w="1526" w:type="dxa"/>
          </w:tcPr>
          <w:p w14:paraId="739058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8</w:t>
            </w:r>
          </w:p>
        </w:tc>
        <w:tc>
          <w:tcPr>
            <w:tcW w:w="2735" w:type="dxa"/>
          </w:tcPr>
          <w:p w14:paraId="03A02B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能够查看简单的车位信息</w:t>
            </w:r>
          </w:p>
        </w:tc>
        <w:tc>
          <w:tcPr>
            <w:tcW w:w="2131" w:type="dxa"/>
          </w:tcPr>
          <w:p w14:paraId="32BA30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查看到的是符合完成信息规范的信息（包括地图定位）</w:t>
            </w:r>
          </w:p>
        </w:tc>
        <w:tc>
          <w:tcPr>
            <w:tcW w:w="2131" w:type="dxa"/>
          </w:tcPr>
          <w:p w14:paraId="2BE54A9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D6E7A02" w14:textId="77777777" w:rsidTr="007F47F1">
        <w:tc>
          <w:tcPr>
            <w:tcW w:w="1526" w:type="dxa"/>
          </w:tcPr>
          <w:p w14:paraId="58D751C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9</w:t>
            </w:r>
          </w:p>
        </w:tc>
        <w:tc>
          <w:tcPr>
            <w:tcW w:w="2735" w:type="dxa"/>
          </w:tcPr>
          <w:p w14:paraId="57692B1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能够查看简单的申请车位人信息</w:t>
            </w:r>
          </w:p>
        </w:tc>
        <w:tc>
          <w:tcPr>
            <w:tcW w:w="2131" w:type="dxa"/>
          </w:tcPr>
          <w:p w14:paraId="78A7DF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5B48A8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EADB4F0" w14:textId="77777777" w:rsidTr="007F47F1">
        <w:tc>
          <w:tcPr>
            <w:tcW w:w="1526" w:type="dxa"/>
          </w:tcPr>
          <w:p w14:paraId="624B49E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10</w:t>
            </w:r>
          </w:p>
        </w:tc>
        <w:tc>
          <w:tcPr>
            <w:tcW w:w="2735" w:type="dxa"/>
          </w:tcPr>
          <w:p w14:paraId="7D5E54E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仅仅解除租借关系</w:t>
            </w:r>
          </w:p>
        </w:tc>
        <w:tc>
          <w:tcPr>
            <w:tcW w:w="2131" w:type="dxa"/>
          </w:tcPr>
          <w:p w14:paraId="26EC91D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支持退款</w:t>
            </w:r>
          </w:p>
        </w:tc>
        <w:tc>
          <w:tcPr>
            <w:tcW w:w="2131" w:type="dxa"/>
          </w:tcPr>
          <w:p w14:paraId="5CA3B04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2CC2F9C" w14:textId="77777777" w:rsidTr="007F47F1">
        <w:tc>
          <w:tcPr>
            <w:tcW w:w="1526" w:type="dxa"/>
          </w:tcPr>
          <w:p w14:paraId="3903105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5" w:type="dxa"/>
          </w:tcPr>
          <w:p w14:paraId="45959E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17F1AB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2D5E396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5030037" w14:textId="77777777" w:rsidTr="007F47F1">
        <w:tc>
          <w:tcPr>
            <w:tcW w:w="1526" w:type="dxa"/>
          </w:tcPr>
          <w:p w14:paraId="3E4B205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12</w:t>
            </w:r>
          </w:p>
        </w:tc>
        <w:tc>
          <w:tcPr>
            <w:tcW w:w="2735" w:type="dxa"/>
          </w:tcPr>
          <w:p w14:paraId="63241A3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B0FB3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6C2CE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27595E0" w14:textId="77777777" w:rsidTr="007F47F1">
        <w:tc>
          <w:tcPr>
            <w:tcW w:w="1526" w:type="dxa"/>
          </w:tcPr>
          <w:p w14:paraId="3F2C329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13</w:t>
            </w:r>
          </w:p>
        </w:tc>
        <w:tc>
          <w:tcPr>
            <w:tcW w:w="2735" w:type="dxa"/>
          </w:tcPr>
          <w:p w14:paraId="1D9CD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4E8F5B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279B1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5BD4CBEF" w14:textId="77777777" w:rsidTr="007F47F1">
        <w:tc>
          <w:tcPr>
            <w:tcW w:w="1526" w:type="dxa"/>
          </w:tcPr>
          <w:p w14:paraId="3403880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14</w:t>
            </w:r>
          </w:p>
        </w:tc>
        <w:tc>
          <w:tcPr>
            <w:tcW w:w="2735" w:type="dxa"/>
          </w:tcPr>
          <w:p w14:paraId="0685F2E6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能够查看简单的租用者信息</w:t>
            </w:r>
          </w:p>
        </w:tc>
        <w:tc>
          <w:tcPr>
            <w:tcW w:w="2131" w:type="dxa"/>
          </w:tcPr>
          <w:p w14:paraId="5BC4152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查看到的是符合完成信息规范的信息</w:t>
            </w:r>
          </w:p>
        </w:tc>
        <w:tc>
          <w:tcPr>
            <w:tcW w:w="2131" w:type="dxa"/>
          </w:tcPr>
          <w:p w14:paraId="0C6D655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5A2B8E9" w14:textId="77777777" w:rsidTr="007F47F1">
        <w:tc>
          <w:tcPr>
            <w:tcW w:w="1526" w:type="dxa"/>
          </w:tcPr>
          <w:p w14:paraId="0DA0852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15</w:t>
            </w:r>
          </w:p>
        </w:tc>
        <w:tc>
          <w:tcPr>
            <w:tcW w:w="2735" w:type="dxa"/>
          </w:tcPr>
          <w:p w14:paraId="622160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3591D33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3661165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2016FF29" w14:textId="77777777" w:rsidTr="007F47F1">
        <w:tc>
          <w:tcPr>
            <w:tcW w:w="1526" w:type="dxa"/>
          </w:tcPr>
          <w:p w14:paraId="0E9C8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16</w:t>
            </w:r>
          </w:p>
        </w:tc>
        <w:tc>
          <w:tcPr>
            <w:tcW w:w="2735" w:type="dxa"/>
          </w:tcPr>
          <w:p w14:paraId="2668F289" w14:textId="77777777" w:rsidR="004E42A3" w:rsidRPr="00EF1EB0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232D3522" w14:textId="77777777" w:rsidR="004E42A3" w:rsidRPr="006D2159" w:rsidRDefault="004E42A3" w:rsidP="007F47F1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185C18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9DE046" w14:textId="77777777" w:rsidTr="007F47F1">
        <w:tc>
          <w:tcPr>
            <w:tcW w:w="1526" w:type="dxa"/>
          </w:tcPr>
          <w:p w14:paraId="2D4798D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17</w:t>
            </w:r>
          </w:p>
        </w:tc>
        <w:tc>
          <w:tcPr>
            <w:tcW w:w="2735" w:type="dxa"/>
          </w:tcPr>
          <w:p w14:paraId="2EBE6A5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5A031C7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14:paraId="4468F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430AC0C5" w14:textId="77777777" w:rsidTr="007F47F1">
        <w:tc>
          <w:tcPr>
            <w:tcW w:w="1526" w:type="dxa"/>
            <w:tcBorders>
              <w:bottom w:val="single" w:sz="4" w:space="0" w:color="auto"/>
            </w:tcBorders>
          </w:tcPr>
          <w:p w14:paraId="65B1A62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18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6B41413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417013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3BB49C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BF6D2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E921F1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19</w:t>
            </w:r>
          </w:p>
        </w:tc>
        <w:tc>
          <w:tcPr>
            <w:tcW w:w="2735" w:type="dxa"/>
          </w:tcPr>
          <w:p w14:paraId="16C02AF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53D55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7D17D7D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4C70FE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8CA5C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2735" w:type="dxa"/>
          </w:tcPr>
          <w:p w14:paraId="165478A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41A58F2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与用户线上支付结合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770FD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6C312CEB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3BAC36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21</w:t>
            </w:r>
          </w:p>
        </w:tc>
        <w:tc>
          <w:tcPr>
            <w:tcW w:w="2735" w:type="dxa"/>
          </w:tcPr>
          <w:p w14:paraId="1EE6104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7B0AEB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6CEA1B9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2A0B24A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595351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22</w:t>
            </w:r>
          </w:p>
        </w:tc>
        <w:tc>
          <w:tcPr>
            <w:tcW w:w="2735" w:type="dxa"/>
          </w:tcPr>
          <w:p w14:paraId="3821DD9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063DB7F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8C7C36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7803BAC6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19E4B9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23</w:t>
            </w:r>
          </w:p>
        </w:tc>
        <w:tc>
          <w:tcPr>
            <w:tcW w:w="2735" w:type="dxa"/>
          </w:tcPr>
          <w:p w14:paraId="76B0C7A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E8E7F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601746C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391164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22146C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24</w:t>
            </w:r>
          </w:p>
        </w:tc>
        <w:tc>
          <w:tcPr>
            <w:tcW w:w="2735" w:type="dxa"/>
          </w:tcPr>
          <w:p w14:paraId="11A4014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BD2C0B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3F38DD5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537555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0112F7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25</w:t>
            </w:r>
          </w:p>
        </w:tc>
        <w:tc>
          <w:tcPr>
            <w:tcW w:w="2735" w:type="dxa"/>
          </w:tcPr>
          <w:p w14:paraId="5E56912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3A0AF2D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111DC2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0DC5319D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6D141D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lastRenderedPageBreak/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26</w:t>
            </w:r>
          </w:p>
        </w:tc>
        <w:tc>
          <w:tcPr>
            <w:tcW w:w="2735" w:type="dxa"/>
          </w:tcPr>
          <w:p w14:paraId="44D7DC8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</w:t>
            </w:r>
          </w:p>
        </w:tc>
        <w:tc>
          <w:tcPr>
            <w:tcW w:w="2131" w:type="dxa"/>
          </w:tcPr>
          <w:p w14:paraId="2832FCF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系统记录交易完成，和线上支付对接</w:t>
            </w:r>
          </w:p>
        </w:tc>
        <w:tc>
          <w:tcPr>
            <w:tcW w:w="2131" w:type="dxa"/>
            <w:tcBorders>
              <w:right w:val="nil"/>
            </w:tcBorders>
          </w:tcPr>
          <w:p w14:paraId="471F10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320FBFB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610D009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27</w:t>
            </w:r>
          </w:p>
        </w:tc>
        <w:tc>
          <w:tcPr>
            <w:tcW w:w="2735" w:type="dxa"/>
          </w:tcPr>
          <w:p w14:paraId="4ADD8A2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系统记录交易有问题</w:t>
            </w:r>
          </w:p>
        </w:tc>
        <w:tc>
          <w:tcPr>
            <w:tcW w:w="2131" w:type="dxa"/>
          </w:tcPr>
          <w:p w14:paraId="300A1BC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0ED8E68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0AD44BE8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213A11E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28</w:t>
            </w:r>
          </w:p>
        </w:tc>
        <w:tc>
          <w:tcPr>
            <w:tcW w:w="2735" w:type="dxa"/>
          </w:tcPr>
          <w:p w14:paraId="4BCD25D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1831133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2DBB706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C1C74E9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0D70B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29</w:t>
            </w:r>
          </w:p>
        </w:tc>
        <w:tc>
          <w:tcPr>
            <w:tcW w:w="2735" w:type="dxa"/>
          </w:tcPr>
          <w:p w14:paraId="38E93919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  <w:tc>
          <w:tcPr>
            <w:tcW w:w="2131" w:type="dxa"/>
          </w:tcPr>
          <w:p w14:paraId="6640398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right w:val="nil"/>
            </w:tcBorders>
          </w:tcPr>
          <w:p w14:paraId="48EC4B9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</w:p>
        </w:tc>
      </w:tr>
      <w:tr w:rsidR="004E42A3" w:rsidRPr="006D2159" w14:paraId="169AAAAF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  <w:bottom w:val="single" w:sz="4" w:space="0" w:color="auto"/>
            </w:tcBorders>
          </w:tcPr>
          <w:p w14:paraId="5ABDEA0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30</w:t>
            </w:r>
          </w:p>
        </w:tc>
        <w:tc>
          <w:tcPr>
            <w:tcW w:w="2735" w:type="dxa"/>
            <w:tcBorders>
              <w:bottom w:val="single" w:sz="4" w:space="0" w:color="auto"/>
            </w:tcBorders>
          </w:tcPr>
          <w:p w14:paraId="42C90C01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35DE51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</w:tcPr>
          <w:p w14:paraId="2CFA3A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63E3F35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692BCD6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31</w:t>
            </w:r>
          </w:p>
        </w:tc>
        <w:tc>
          <w:tcPr>
            <w:tcW w:w="2735" w:type="dxa"/>
          </w:tcPr>
          <w:p w14:paraId="06633F9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288BB2F7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25D742B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5F79481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3D0BA6D3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32</w:t>
            </w:r>
          </w:p>
        </w:tc>
        <w:tc>
          <w:tcPr>
            <w:tcW w:w="2735" w:type="dxa"/>
          </w:tcPr>
          <w:p w14:paraId="030BCCF0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6C1D652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0547FE6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7BD8C272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608DF9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33</w:t>
            </w:r>
          </w:p>
        </w:tc>
        <w:tc>
          <w:tcPr>
            <w:tcW w:w="2735" w:type="dxa"/>
          </w:tcPr>
          <w:p w14:paraId="4D76B60A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5E32862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53519548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3C787614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45A880B5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34</w:t>
            </w:r>
          </w:p>
        </w:tc>
        <w:tc>
          <w:tcPr>
            <w:tcW w:w="2735" w:type="dxa"/>
          </w:tcPr>
          <w:p w14:paraId="6C5E6BCE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7D5AA5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1993217D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  <w:tr w:rsidR="004E42A3" w:rsidRPr="006D2159" w14:paraId="23F67F53" w14:textId="77777777" w:rsidTr="007F47F1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26" w:type="dxa"/>
            <w:tcBorders>
              <w:left w:val="nil"/>
            </w:tcBorders>
          </w:tcPr>
          <w:p w14:paraId="7456A38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sz w:val="28"/>
                <w:szCs w:val="28"/>
                <w:lang w:val="en-US"/>
              </w:rPr>
              <w:t>FE-</w:t>
            </w:r>
            <w:r>
              <w:rPr>
                <w:rFonts w:hint="eastAsia"/>
                <w:sz w:val="28"/>
                <w:szCs w:val="28"/>
                <w:lang w:val="en-US"/>
              </w:rPr>
              <w:t>35</w:t>
            </w:r>
          </w:p>
        </w:tc>
        <w:tc>
          <w:tcPr>
            <w:tcW w:w="2735" w:type="dxa"/>
          </w:tcPr>
          <w:p w14:paraId="3ACD1A3C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</w:tcPr>
          <w:p w14:paraId="69744AAF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 w:rsidRPr="006D215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不实现</w:t>
            </w:r>
          </w:p>
        </w:tc>
        <w:tc>
          <w:tcPr>
            <w:tcW w:w="2131" w:type="dxa"/>
            <w:tcBorders>
              <w:right w:val="nil"/>
            </w:tcBorders>
          </w:tcPr>
          <w:p w14:paraId="2D620214" w14:textId="77777777" w:rsidR="004E42A3" w:rsidRPr="006D2159" w:rsidRDefault="004E42A3" w:rsidP="007F47F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完全实现</w:t>
            </w:r>
          </w:p>
        </w:tc>
      </w:tr>
    </w:tbl>
    <w:p w14:paraId="034958ED" w14:textId="77777777" w:rsidR="00582D24" w:rsidRDefault="00582D24" w:rsidP="00582D24"/>
    <w:p w14:paraId="01AF3C2E" w14:textId="2035CCA3" w:rsidR="001C3548" w:rsidRPr="00582D24" w:rsidRDefault="004E42A3" w:rsidP="001C3548">
      <w:pPr>
        <w:pStyle w:val="2"/>
      </w:pPr>
      <w:bookmarkStart w:id="11" w:name="_Toc464392133"/>
      <w:r>
        <w:t>3.2</w:t>
      </w:r>
      <w:r w:rsidR="001C3548">
        <w:t xml:space="preserve">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1"/>
    </w:p>
    <w:p w14:paraId="2F294E43" w14:textId="77777777" w:rsidR="004E42A3" w:rsidRDefault="004E42A3" w:rsidP="004E42A3">
      <w:pPr>
        <w:rPr>
          <w:lang w:val="en-US"/>
        </w:rPr>
      </w:pPr>
      <w:r>
        <w:rPr>
          <w:rFonts w:hint="eastAsia"/>
        </w:rPr>
        <w:t>LI</w:t>
      </w:r>
      <w:r>
        <w:t>—</w:t>
      </w:r>
      <w:r>
        <w:rPr>
          <w:rFonts w:hint="eastAsia"/>
        </w:rPr>
        <w:t>1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系统只提供同城交易，顾客只能和定位至自己所在的城市的用户交易。</w:t>
      </w:r>
    </w:p>
    <w:p w14:paraId="5EAC303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—2: </w:t>
      </w:r>
      <w:r>
        <w:rPr>
          <w:rFonts w:hint="eastAsia"/>
          <w:lang w:val="en-US"/>
        </w:rPr>
        <w:t>系统只提供私人或物业停车位的租借，不涉及公共停车位。</w:t>
      </w:r>
    </w:p>
    <w:p w14:paraId="0EC27996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—3: </w:t>
      </w:r>
      <w:r>
        <w:rPr>
          <w:rFonts w:hint="eastAsia"/>
          <w:lang w:val="en-US"/>
        </w:rPr>
        <w:t>用户只能靠线上支付的方式进行交易。</w:t>
      </w:r>
    </w:p>
    <w:p w14:paraId="55BF2D88" w14:textId="77777777" w:rsidR="004E42A3" w:rsidRDefault="004E42A3" w:rsidP="004E42A3">
      <w:pPr>
        <w:rPr>
          <w:lang w:val="en-US"/>
        </w:rPr>
      </w:pPr>
      <w:r>
        <w:rPr>
          <w:rFonts w:hint="eastAsia"/>
          <w:lang w:val="en-US"/>
        </w:rPr>
        <w:t>LI</w:t>
      </w:r>
      <w:r>
        <w:rPr>
          <w:lang w:val="en-US"/>
        </w:rPr>
        <w:t xml:space="preserve">—4: </w:t>
      </w:r>
      <w:r>
        <w:rPr>
          <w:rFonts w:hint="eastAsia"/>
          <w:lang w:val="en-US"/>
        </w:rPr>
        <w:t>使用交换车位时，系统设定使用双方不存在补贴差价行为。</w:t>
      </w:r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2" w:name="_Toc464392134"/>
      <w:r>
        <w:lastRenderedPageBreak/>
        <w:t>4</w:t>
      </w:r>
      <w:r>
        <w:rPr>
          <w:rFonts w:hint="eastAsia"/>
        </w:rPr>
        <w:t>项目</w:t>
      </w:r>
      <w:r>
        <w:t>环境</w:t>
      </w:r>
      <w:bookmarkEnd w:id="12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3" w:name="_Toc464392135"/>
      <w:r>
        <w:t>4.1</w:t>
      </w:r>
      <w:r w:rsidRPr="005C1B44">
        <w:t>操作环境</w:t>
      </w:r>
      <w:bookmarkEnd w:id="13"/>
    </w:p>
    <w:p w14:paraId="1D3C270B" w14:textId="77777777" w:rsidR="00825612" w:rsidRPr="0095597D" w:rsidRDefault="00825612" w:rsidP="00825612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rFonts w:hint="eastAsia"/>
          <w:i w:val="0"/>
        </w:rPr>
        <w:t>系统主要涉众如物业、业主、租用方均在同一城市中</w:t>
      </w:r>
    </w:p>
    <w:p w14:paraId="27B282C0" w14:textId="77777777" w:rsidR="00825612" w:rsidRPr="0095597D" w:rsidRDefault="00825612" w:rsidP="00825612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涉众物业主要使用时间在上午</w:t>
      </w:r>
      <w:r w:rsidRPr="0095597D">
        <w:rPr>
          <w:rFonts w:hint="eastAsia"/>
          <w:i w:val="0"/>
        </w:rPr>
        <w:t>8:00-</w:t>
      </w:r>
      <w:r w:rsidRPr="0095597D">
        <w:rPr>
          <w:i w:val="0"/>
        </w:rPr>
        <w:t>9</w:t>
      </w:r>
      <w:r w:rsidRPr="0095597D">
        <w:rPr>
          <w:rFonts w:hint="eastAsia"/>
          <w:i w:val="0"/>
        </w:rPr>
        <w:t>:00</w:t>
      </w:r>
      <w:r w:rsidRPr="0095597D">
        <w:rPr>
          <w:rFonts w:hint="eastAsia"/>
          <w:i w:val="0"/>
        </w:rPr>
        <w:t>上班时间，业主主要使用时间在下午</w:t>
      </w:r>
      <w:r w:rsidRPr="0095597D">
        <w:rPr>
          <w:rFonts w:hint="eastAsia"/>
          <w:i w:val="0"/>
        </w:rPr>
        <w:t>5</w:t>
      </w:r>
      <w:r w:rsidRPr="0095597D">
        <w:rPr>
          <w:rFonts w:hint="eastAsia"/>
          <w:i w:val="0"/>
        </w:rPr>
        <w:t>：</w:t>
      </w:r>
      <w:r w:rsidRPr="0095597D">
        <w:rPr>
          <w:rFonts w:hint="eastAsia"/>
          <w:i w:val="0"/>
        </w:rPr>
        <w:t>00</w:t>
      </w:r>
      <w:r w:rsidRPr="0095597D">
        <w:rPr>
          <w:rFonts w:hint="eastAsia"/>
          <w:i w:val="0"/>
        </w:rPr>
        <w:t>后的下班时间，租用方主要时间在</w:t>
      </w:r>
      <w:r w:rsidRPr="0095597D">
        <w:rPr>
          <w:i w:val="0"/>
        </w:rPr>
        <w:t>上午</w:t>
      </w:r>
      <w:r w:rsidRPr="0095597D">
        <w:rPr>
          <w:rFonts w:hint="eastAsia"/>
          <w:i w:val="0"/>
        </w:rPr>
        <w:t>8:00-</w:t>
      </w:r>
      <w:r w:rsidRPr="0095597D">
        <w:rPr>
          <w:i w:val="0"/>
        </w:rPr>
        <w:t>9</w:t>
      </w:r>
      <w:r w:rsidRPr="0095597D">
        <w:rPr>
          <w:rFonts w:hint="eastAsia"/>
          <w:i w:val="0"/>
        </w:rPr>
        <w:t>:00</w:t>
      </w:r>
      <w:r w:rsidRPr="0095597D">
        <w:rPr>
          <w:rFonts w:hint="eastAsia"/>
          <w:i w:val="0"/>
        </w:rPr>
        <w:t>上班时间以及下午</w:t>
      </w:r>
      <w:r w:rsidRPr="0095597D">
        <w:rPr>
          <w:rFonts w:hint="eastAsia"/>
          <w:i w:val="0"/>
        </w:rPr>
        <w:t>5</w:t>
      </w:r>
      <w:r w:rsidRPr="0095597D">
        <w:rPr>
          <w:rFonts w:hint="eastAsia"/>
          <w:i w:val="0"/>
        </w:rPr>
        <w:t>：</w:t>
      </w:r>
      <w:r w:rsidRPr="0095597D">
        <w:rPr>
          <w:rFonts w:hint="eastAsia"/>
          <w:i w:val="0"/>
        </w:rPr>
        <w:t>00</w:t>
      </w:r>
      <w:r w:rsidRPr="0095597D">
        <w:rPr>
          <w:rFonts w:hint="eastAsia"/>
          <w:i w:val="0"/>
        </w:rPr>
        <w:t>后的下班时间</w:t>
      </w:r>
    </w:p>
    <w:p w14:paraId="064ECA9B" w14:textId="77777777" w:rsidR="00825612" w:rsidRPr="0095597D" w:rsidRDefault="00825612" w:rsidP="00825612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数据在系统操作时生成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用于交易和登记</w:t>
      </w:r>
    </w:p>
    <w:p w14:paraId="17BF6165" w14:textId="77777777" w:rsidR="00825612" w:rsidRPr="0095597D" w:rsidRDefault="00825612" w:rsidP="00825612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访问数据的最大响应时间应小于</w:t>
      </w:r>
      <w:r w:rsidRPr="0095597D">
        <w:rPr>
          <w:rFonts w:hint="eastAsia"/>
          <w:i w:val="0"/>
        </w:rPr>
        <w:t>3</w:t>
      </w:r>
      <w:r w:rsidRPr="0095597D">
        <w:rPr>
          <w:rFonts w:hint="eastAsia"/>
          <w:i w:val="0"/>
        </w:rPr>
        <w:t>秒</w:t>
      </w:r>
    </w:p>
    <w:p w14:paraId="2408254D" w14:textId="77777777" w:rsidR="00825612" w:rsidRPr="0095597D" w:rsidRDefault="00825612" w:rsidP="00825612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用户不能忍受服务中断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一旦发生中断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必须保持原来操作前的系统数据</w:t>
      </w:r>
    </w:p>
    <w:p w14:paraId="59C9D459" w14:textId="406E1CBB" w:rsidR="005C1B44" w:rsidRPr="0095597D" w:rsidRDefault="00825612" w:rsidP="005C1B44">
      <w:pPr>
        <w:pStyle w:val="ac"/>
        <w:numPr>
          <w:ilvl w:val="0"/>
          <w:numId w:val="23"/>
        </w:numPr>
        <w:rPr>
          <w:i w:val="0"/>
        </w:rPr>
      </w:pPr>
      <w:r w:rsidRPr="0095597D">
        <w:rPr>
          <w:i w:val="0"/>
        </w:rPr>
        <w:t>对用户的信息会进行信息保护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设置安全权限</w:t>
      </w:r>
      <w:r w:rsidRPr="0095597D">
        <w:rPr>
          <w:rFonts w:hint="eastAsia"/>
          <w:i w:val="0"/>
        </w:rPr>
        <w:t>，</w:t>
      </w:r>
      <w:r w:rsidRPr="0095597D">
        <w:rPr>
          <w:i w:val="0"/>
        </w:rPr>
        <w:t>同时保证交易的高度安全性</w:t>
      </w:r>
    </w:p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4" w:name="_Toc464392136"/>
      <w:r>
        <w:t xml:space="preserve">4.2 </w:t>
      </w:r>
      <w:r w:rsidRPr="005C1B44">
        <w:t>涉众</w:t>
      </w:r>
      <w:bookmarkEnd w:id="14"/>
    </w:p>
    <w:p w14:paraId="191D3A1C" w14:textId="77777777" w:rsidR="00DA26DE" w:rsidRPr="00743316" w:rsidRDefault="00DA26DE" w:rsidP="00DA26DE">
      <w:pPr>
        <w:jc w:val="center"/>
        <w:rPr>
          <w:sz w:val="36"/>
        </w:rPr>
      </w:pPr>
      <w:r w:rsidRPr="00743316">
        <w:rPr>
          <w:rFonts w:ascii="等线" w:eastAsia="等线" w:hAnsi="等线" w:hint="eastAsia"/>
          <w:sz w:val="22"/>
          <w:szCs w:val="18"/>
        </w:rPr>
        <w:t>“泊车宝”的涉众描述表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6116"/>
      </w:tblGrid>
      <w:tr w:rsidR="00DA26DE" w:rsidRPr="007F452A" w14:paraId="68957E36" w14:textId="77777777" w:rsidTr="00A0445E">
        <w:tc>
          <w:tcPr>
            <w:tcW w:w="2235" w:type="dxa"/>
          </w:tcPr>
          <w:p w14:paraId="114B013E" w14:textId="77777777" w:rsidR="00DA26DE" w:rsidRPr="0095597D" w:rsidRDefault="00DA26DE" w:rsidP="00A0445E">
            <w:pPr>
              <w:jc w:val="center"/>
            </w:pPr>
            <w:r w:rsidRPr="0095597D">
              <w:t>涉众</w:t>
            </w:r>
          </w:p>
        </w:tc>
        <w:tc>
          <w:tcPr>
            <w:tcW w:w="6287" w:type="dxa"/>
          </w:tcPr>
          <w:p w14:paraId="057B5C6D" w14:textId="77777777" w:rsidR="00DA26DE" w:rsidRPr="0095597D" w:rsidRDefault="00DA26DE" w:rsidP="00A0445E">
            <w:pPr>
              <w:jc w:val="center"/>
            </w:pPr>
            <w:r w:rsidRPr="0095597D">
              <w:t>特征</w:t>
            </w:r>
          </w:p>
        </w:tc>
      </w:tr>
      <w:tr w:rsidR="00DA26DE" w:rsidRPr="007F452A" w14:paraId="199695B6" w14:textId="77777777" w:rsidTr="00A0445E">
        <w:trPr>
          <w:trHeight w:val="634"/>
        </w:trPr>
        <w:tc>
          <w:tcPr>
            <w:tcW w:w="2235" w:type="dxa"/>
            <w:vAlign w:val="center"/>
          </w:tcPr>
          <w:p w14:paraId="4A17DBCC" w14:textId="77777777" w:rsidR="00DA26DE" w:rsidRPr="0095597D" w:rsidRDefault="00DA26DE" w:rsidP="00A0445E">
            <w:pPr>
              <w:spacing w:line="1200" w:lineRule="auto"/>
              <w:jc w:val="center"/>
            </w:pPr>
            <w:r w:rsidRPr="0095597D">
              <w:rPr>
                <w:rFonts w:hint="eastAsia"/>
              </w:rPr>
              <w:t>物业</w:t>
            </w:r>
          </w:p>
        </w:tc>
        <w:tc>
          <w:tcPr>
            <w:tcW w:w="6287" w:type="dxa"/>
            <w:vAlign w:val="center"/>
          </w:tcPr>
          <w:p w14:paraId="1057F675" w14:textId="77777777" w:rsidR="00DA26DE" w:rsidRPr="0095597D" w:rsidRDefault="00DA26DE" w:rsidP="00A0445E">
            <w:pPr>
              <w:ind w:firstLineChars="100" w:firstLine="240"/>
            </w:pPr>
            <w:r w:rsidRPr="0095597D">
              <w:t>物业是软件的主要使用者之一</w:t>
            </w:r>
            <w:r w:rsidRPr="0095597D">
              <w:rPr>
                <w:rFonts w:hint="eastAsia"/>
              </w:rPr>
              <w:t>，</w:t>
            </w:r>
            <w:r w:rsidRPr="0095597D">
              <w:t>他们会使用该软件</w:t>
            </w:r>
            <w:r w:rsidRPr="0095597D">
              <w:rPr>
                <w:rFonts w:hint="eastAsia"/>
              </w:rPr>
              <w:t>进行出租其空出的车位以获取利润，并对打算出租车位的业主进行管理。他们能不愿意太多管理负担，目标是能减少管理难度，增加额外收入。他们在固定地点工作，有一定电脑操作技术和经验，对新技术持有支持态度。</w:t>
            </w:r>
          </w:p>
        </w:tc>
      </w:tr>
      <w:tr w:rsidR="00DA26DE" w:rsidRPr="007F452A" w14:paraId="704D79F1" w14:textId="77777777" w:rsidTr="00A0445E">
        <w:tc>
          <w:tcPr>
            <w:tcW w:w="2235" w:type="dxa"/>
            <w:vAlign w:val="center"/>
          </w:tcPr>
          <w:p w14:paraId="40FA2B3A" w14:textId="77777777" w:rsidR="00DA26DE" w:rsidRPr="0095597D" w:rsidRDefault="00DA26DE" w:rsidP="00A0445E">
            <w:pPr>
              <w:spacing w:line="1200" w:lineRule="auto"/>
              <w:jc w:val="center"/>
            </w:pPr>
            <w:r w:rsidRPr="0095597D">
              <w:rPr>
                <w:rFonts w:hint="eastAsia"/>
              </w:rPr>
              <w:t>客户</w:t>
            </w:r>
          </w:p>
        </w:tc>
        <w:tc>
          <w:tcPr>
            <w:tcW w:w="6287" w:type="dxa"/>
            <w:vAlign w:val="center"/>
          </w:tcPr>
          <w:p w14:paraId="58592E2E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客户</w:t>
            </w:r>
            <w:r w:rsidRPr="0095597D">
              <w:t>是软件的投资开发者</w:t>
            </w:r>
            <w:r w:rsidRPr="0095597D">
              <w:rPr>
                <w:rFonts w:hint="eastAsia"/>
              </w:rPr>
              <w:t>，</w:t>
            </w:r>
            <w:r w:rsidRPr="0095597D">
              <w:t>他们通过销售此软件获取利润</w:t>
            </w:r>
            <w:r w:rsidRPr="0095597D">
              <w:rPr>
                <w:rFonts w:hint="eastAsia"/>
              </w:rPr>
              <w:t>，</w:t>
            </w:r>
            <w:r w:rsidRPr="0095597D">
              <w:t>对于软件的运营</w:t>
            </w:r>
            <w:r w:rsidRPr="0095597D">
              <w:rPr>
                <w:rFonts w:hint="eastAsia"/>
              </w:rPr>
              <w:t>，他们会进行</w:t>
            </w:r>
            <w:r w:rsidRPr="0095597D">
              <w:rPr>
                <w:rFonts w:hint="eastAsia"/>
              </w:rPr>
              <w:t>24</w:t>
            </w:r>
            <w:r w:rsidRPr="0095597D">
              <w:rPr>
                <w:rFonts w:hint="eastAsia"/>
              </w:rPr>
              <w:t>小时监控，由他们所聘请的电脑操作技术和经验中等到专家的人员执行，并且他们希望能够减少管理难度，减少承担风险。</w:t>
            </w:r>
          </w:p>
        </w:tc>
      </w:tr>
      <w:tr w:rsidR="00DA26DE" w:rsidRPr="007F452A" w14:paraId="2471F8B2" w14:textId="77777777" w:rsidTr="00A0445E">
        <w:trPr>
          <w:trHeight w:val="1621"/>
        </w:trPr>
        <w:tc>
          <w:tcPr>
            <w:tcW w:w="2235" w:type="dxa"/>
            <w:vAlign w:val="center"/>
          </w:tcPr>
          <w:p w14:paraId="674C0D95" w14:textId="77777777" w:rsidR="00DA26DE" w:rsidRPr="0095597D" w:rsidRDefault="00DA26DE" w:rsidP="00A0445E">
            <w:pPr>
              <w:spacing w:line="720" w:lineRule="auto"/>
              <w:jc w:val="center"/>
            </w:pPr>
            <w:r w:rsidRPr="0095597D">
              <w:lastRenderedPageBreak/>
              <w:t>租用方</w:t>
            </w:r>
          </w:p>
        </w:tc>
        <w:tc>
          <w:tcPr>
            <w:tcW w:w="6287" w:type="dxa"/>
            <w:vAlign w:val="center"/>
          </w:tcPr>
          <w:p w14:paraId="6BB1F0DB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租用方是软件的主要使用者之一，想要借助此软件快速找到并租借车位，拥有驾照，并具有具体的身份注册信息，他们与业主所在地为同一城市，他们追求软件的高效性，希望系统可靠、易用、免费，希望对自己车辆的安全有保证，对新技术持有支持态度</w:t>
            </w:r>
          </w:p>
        </w:tc>
      </w:tr>
      <w:tr w:rsidR="00DA26DE" w:rsidRPr="007F452A" w14:paraId="02FB87A9" w14:textId="77777777" w:rsidTr="00A0445E">
        <w:trPr>
          <w:trHeight w:val="1369"/>
        </w:trPr>
        <w:tc>
          <w:tcPr>
            <w:tcW w:w="2235" w:type="dxa"/>
            <w:vAlign w:val="center"/>
          </w:tcPr>
          <w:p w14:paraId="435E974F" w14:textId="77777777" w:rsidR="00DA26DE" w:rsidRPr="0095597D" w:rsidRDefault="00DA26DE" w:rsidP="00A0445E">
            <w:pPr>
              <w:spacing w:line="720" w:lineRule="auto"/>
              <w:jc w:val="center"/>
            </w:pPr>
            <w:r w:rsidRPr="0095597D">
              <w:rPr>
                <w:rFonts w:hint="eastAsia"/>
              </w:rPr>
              <w:t>业主</w:t>
            </w:r>
          </w:p>
        </w:tc>
        <w:tc>
          <w:tcPr>
            <w:tcW w:w="6287" w:type="dxa"/>
            <w:vAlign w:val="center"/>
          </w:tcPr>
          <w:p w14:paraId="1EDF98F4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业主是软件的主要使用者之一，想要借助此软件出租自己临时不用的车位以获得利润，其本身肯定拥有车位，希望系统可靠、易用、免费，希望自己的车位安全得到保证，对新技术持有支持态度</w:t>
            </w:r>
          </w:p>
        </w:tc>
      </w:tr>
      <w:tr w:rsidR="00DA26DE" w:rsidRPr="007F452A" w14:paraId="0EB06E69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069008A8" w14:textId="77777777" w:rsidR="00DA26DE" w:rsidRPr="0095597D" w:rsidRDefault="00DA26DE" w:rsidP="00A0445E">
            <w:pPr>
              <w:jc w:val="center"/>
            </w:pPr>
            <w:r w:rsidRPr="0095597D">
              <w:t>开发人员</w:t>
            </w:r>
          </w:p>
        </w:tc>
        <w:tc>
          <w:tcPr>
            <w:tcW w:w="6287" w:type="dxa"/>
            <w:vAlign w:val="center"/>
          </w:tcPr>
          <w:p w14:paraId="5EA8D997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开发人员</w:t>
            </w:r>
            <w:r w:rsidRPr="0095597D">
              <w:t>参与此系统的开发</w:t>
            </w:r>
            <w:r w:rsidRPr="0095597D">
              <w:rPr>
                <w:rFonts w:hint="eastAsia"/>
              </w:rPr>
              <w:t>，</w:t>
            </w:r>
            <w:r w:rsidRPr="0095597D">
              <w:t>但不是此系统的使用者</w:t>
            </w:r>
            <w:r w:rsidRPr="0095597D">
              <w:rPr>
                <w:rFonts w:hint="eastAsia"/>
              </w:rPr>
              <w:t>，</w:t>
            </w:r>
            <w:r w:rsidRPr="0095597D">
              <w:t>目标是做出符合客户要求的软件</w:t>
            </w:r>
          </w:p>
        </w:tc>
      </w:tr>
      <w:tr w:rsidR="00DA26DE" w:rsidRPr="007F452A" w14:paraId="340C5B7A" w14:textId="77777777" w:rsidTr="00A0445E">
        <w:trPr>
          <w:trHeight w:val="1451"/>
        </w:trPr>
        <w:tc>
          <w:tcPr>
            <w:tcW w:w="2235" w:type="dxa"/>
            <w:vAlign w:val="center"/>
          </w:tcPr>
          <w:p w14:paraId="2188604D" w14:textId="77777777" w:rsidR="00DA26DE" w:rsidRPr="0095597D" w:rsidRDefault="00DA26DE" w:rsidP="00A0445E">
            <w:pPr>
              <w:jc w:val="center"/>
            </w:pPr>
            <w:r w:rsidRPr="0095597D">
              <w:t>维护人员</w:t>
            </w:r>
          </w:p>
        </w:tc>
        <w:tc>
          <w:tcPr>
            <w:tcW w:w="6287" w:type="dxa"/>
            <w:vAlign w:val="center"/>
          </w:tcPr>
          <w:p w14:paraId="07E33F9F" w14:textId="77777777" w:rsidR="00DA26DE" w:rsidRPr="0095597D" w:rsidRDefault="00DA26DE" w:rsidP="00A0445E">
            <w:pPr>
              <w:ind w:firstLineChars="100" w:firstLine="240"/>
            </w:pPr>
            <w:r w:rsidRPr="0095597D">
              <w:rPr>
                <w:rFonts w:hint="eastAsia"/>
              </w:rPr>
              <w:t>维护人员</w:t>
            </w:r>
            <w:r w:rsidRPr="0095597D">
              <w:t>参与此系统的维护</w:t>
            </w:r>
            <w:r w:rsidRPr="0095597D">
              <w:rPr>
                <w:rFonts w:hint="eastAsia"/>
              </w:rPr>
              <w:t>，</w:t>
            </w:r>
            <w:r w:rsidRPr="0095597D">
              <w:t>但不是此系统的使用者</w:t>
            </w:r>
            <w:r w:rsidRPr="0095597D">
              <w:rPr>
                <w:rFonts w:hint="eastAsia"/>
              </w:rPr>
              <w:t>，</w:t>
            </w:r>
            <w:r w:rsidRPr="0095597D">
              <w:t>目标是维护</w:t>
            </w:r>
            <w:r w:rsidRPr="0095597D">
              <w:rPr>
                <w:rFonts w:hint="eastAsia"/>
              </w:rPr>
              <w:t>软件</w:t>
            </w:r>
            <w:r w:rsidRPr="0095597D">
              <w:t>的正常运行</w:t>
            </w:r>
          </w:p>
        </w:tc>
      </w:tr>
    </w:tbl>
    <w:p w14:paraId="591E314F" w14:textId="77777777" w:rsidR="00DA26DE" w:rsidRPr="007F452A" w:rsidRDefault="00DA26DE" w:rsidP="00DA26DE">
      <w:pPr>
        <w:rPr>
          <w:color w:val="000000" w:themeColor="text1"/>
        </w:rPr>
      </w:pPr>
    </w:p>
    <w:p w14:paraId="7656834E" w14:textId="77777777" w:rsidR="00DA26DE" w:rsidRPr="007F452A" w:rsidRDefault="00DA26DE" w:rsidP="00DA26DE">
      <w:pPr>
        <w:rPr>
          <w:color w:val="000000" w:themeColor="text1"/>
        </w:rPr>
      </w:pPr>
    </w:p>
    <w:p w14:paraId="6FF83ED8" w14:textId="77777777" w:rsidR="00DA26DE" w:rsidRPr="007F452A" w:rsidRDefault="00DA26DE" w:rsidP="00DA26DE">
      <w:pPr>
        <w:jc w:val="center"/>
        <w:rPr>
          <w:rFonts w:ascii="等线" w:eastAsia="等线" w:hAnsi="等线"/>
          <w:color w:val="000000" w:themeColor="text1"/>
          <w:sz w:val="22"/>
          <w:szCs w:val="18"/>
        </w:rPr>
      </w:pPr>
      <w:r w:rsidRPr="007F452A">
        <w:rPr>
          <w:rFonts w:ascii="等线" w:eastAsia="等线" w:hAnsi="等线" w:hint="eastAsia"/>
          <w:color w:val="000000" w:themeColor="text1"/>
          <w:sz w:val="22"/>
          <w:szCs w:val="18"/>
        </w:rPr>
        <w:t>“泊车宝”APP的涉众扩展特征描述表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1"/>
      </w:tblGrid>
      <w:tr w:rsidR="00DA26DE" w:rsidRPr="007F452A" w14:paraId="01842D16" w14:textId="77777777" w:rsidTr="00A0445E">
        <w:tc>
          <w:tcPr>
            <w:tcW w:w="999" w:type="pct"/>
          </w:tcPr>
          <w:p w14:paraId="218FD9E2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涉众</w:t>
            </w:r>
          </w:p>
        </w:tc>
        <w:tc>
          <w:tcPr>
            <w:tcW w:w="999" w:type="pct"/>
          </w:tcPr>
          <w:p w14:paraId="26A67EDB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主要目标</w:t>
            </w:r>
          </w:p>
        </w:tc>
        <w:tc>
          <w:tcPr>
            <w:tcW w:w="1000" w:type="pct"/>
          </w:tcPr>
          <w:p w14:paraId="5C5D6389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态度</w:t>
            </w:r>
          </w:p>
        </w:tc>
        <w:tc>
          <w:tcPr>
            <w:tcW w:w="1000" w:type="pct"/>
          </w:tcPr>
          <w:p w14:paraId="05C05FA8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主要关注点</w:t>
            </w:r>
          </w:p>
        </w:tc>
        <w:tc>
          <w:tcPr>
            <w:tcW w:w="1001" w:type="pct"/>
          </w:tcPr>
          <w:p w14:paraId="40225E3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约束条件</w:t>
            </w:r>
          </w:p>
        </w:tc>
      </w:tr>
      <w:tr w:rsidR="00DA26DE" w:rsidRPr="007F452A" w14:paraId="73BA6E8D" w14:textId="77777777" w:rsidTr="00A0445E">
        <w:tc>
          <w:tcPr>
            <w:tcW w:w="999" w:type="pct"/>
          </w:tcPr>
          <w:p w14:paraId="46C249B5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物业</w:t>
            </w:r>
          </w:p>
        </w:tc>
        <w:tc>
          <w:tcPr>
            <w:tcW w:w="999" w:type="pct"/>
          </w:tcPr>
          <w:p w14:paraId="26927EBF" w14:textId="77777777" w:rsidR="00DA26DE" w:rsidRPr="0095597D" w:rsidRDefault="00DA26DE" w:rsidP="00A0445E">
            <w:r w:rsidRPr="0095597D">
              <w:rPr>
                <w:rFonts w:hint="eastAsia"/>
              </w:rPr>
              <w:t>出租自身闲置的车位，并管理想要出租车位的业主</w:t>
            </w:r>
          </w:p>
        </w:tc>
        <w:tc>
          <w:tcPr>
            <w:tcW w:w="1000" w:type="pct"/>
          </w:tcPr>
          <w:p w14:paraId="5D152A18" w14:textId="77777777" w:rsidR="00DA26DE" w:rsidRPr="0095597D" w:rsidRDefault="00DA26DE" w:rsidP="00A0445E">
            <w:r w:rsidRPr="0095597D">
              <w:rPr>
                <w:rFonts w:hint="eastAsia"/>
              </w:rPr>
              <w:t>积极地使用软件，并且软件使用的次数较多</w:t>
            </w:r>
          </w:p>
        </w:tc>
        <w:tc>
          <w:tcPr>
            <w:tcW w:w="1000" w:type="pct"/>
          </w:tcPr>
          <w:p w14:paraId="0FFCCA37" w14:textId="77777777" w:rsidR="00DA26DE" w:rsidRPr="0095597D" w:rsidRDefault="00DA26DE" w:rsidP="00A0445E">
            <w:r w:rsidRPr="0095597D">
              <w:rPr>
                <w:rFonts w:hint="eastAsia"/>
              </w:rPr>
              <w:t>操作方便，安全</w:t>
            </w:r>
            <w:r w:rsidRPr="0095597D">
              <w:t>性问题产生较少</w:t>
            </w:r>
            <w:r w:rsidRPr="0095597D">
              <w:rPr>
                <w:rFonts w:hint="eastAsia"/>
              </w:rPr>
              <w:t>，管理难度低，增加额外收入，希望交易安全有保证</w:t>
            </w:r>
          </w:p>
        </w:tc>
        <w:tc>
          <w:tcPr>
            <w:tcW w:w="1001" w:type="pct"/>
          </w:tcPr>
          <w:p w14:paraId="6FE65E3E" w14:textId="77777777" w:rsidR="00DA26DE" w:rsidRPr="0095597D" w:rsidRDefault="00DA26DE" w:rsidP="00A0445E">
            <w:r w:rsidRPr="0095597D">
              <w:rPr>
                <w:rFonts w:hint="eastAsia"/>
              </w:rPr>
              <w:t>购买使用该软件并同意其一些具体条款（比如免费交换车位）</w:t>
            </w:r>
          </w:p>
        </w:tc>
      </w:tr>
      <w:tr w:rsidR="00DA26DE" w:rsidRPr="007F452A" w14:paraId="6354C31C" w14:textId="77777777" w:rsidTr="00A0445E">
        <w:tc>
          <w:tcPr>
            <w:tcW w:w="999" w:type="pct"/>
          </w:tcPr>
          <w:p w14:paraId="52300524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客户</w:t>
            </w:r>
          </w:p>
        </w:tc>
        <w:tc>
          <w:tcPr>
            <w:tcW w:w="999" w:type="pct"/>
          </w:tcPr>
          <w:p w14:paraId="174221E7" w14:textId="77777777" w:rsidR="00DA26DE" w:rsidRPr="0095597D" w:rsidRDefault="00DA26DE" w:rsidP="00A0445E">
            <w:r w:rsidRPr="0095597D">
              <w:rPr>
                <w:rFonts w:hint="eastAsia"/>
              </w:rPr>
              <w:t>出售此系统以获取利润</w:t>
            </w:r>
          </w:p>
        </w:tc>
        <w:tc>
          <w:tcPr>
            <w:tcW w:w="1000" w:type="pct"/>
          </w:tcPr>
          <w:p w14:paraId="5F1B5D01" w14:textId="77777777" w:rsidR="00DA26DE" w:rsidRPr="0095597D" w:rsidRDefault="00DA26DE" w:rsidP="00A0445E">
            <w:r w:rsidRPr="0095597D">
              <w:rPr>
                <w:rFonts w:hint="eastAsia"/>
              </w:rPr>
              <w:t>对系统持有谨慎的态度，打算先推广到一两个城市内进行使用</w:t>
            </w:r>
          </w:p>
        </w:tc>
        <w:tc>
          <w:tcPr>
            <w:tcW w:w="1000" w:type="pct"/>
          </w:tcPr>
          <w:p w14:paraId="37CBD125" w14:textId="77777777" w:rsidR="00DA26DE" w:rsidRPr="0095597D" w:rsidRDefault="00DA26DE" w:rsidP="00A0445E">
            <w:r w:rsidRPr="0095597D">
              <w:rPr>
                <w:rFonts w:hint="eastAsia"/>
              </w:rPr>
              <w:t>管理难度低，承担风险少</w:t>
            </w:r>
          </w:p>
        </w:tc>
        <w:tc>
          <w:tcPr>
            <w:tcW w:w="1001" w:type="pct"/>
          </w:tcPr>
          <w:p w14:paraId="212353DB" w14:textId="77777777" w:rsidR="00DA26DE" w:rsidRPr="0095597D" w:rsidRDefault="00DA26DE" w:rsidP="00A0445E">
            <w:r w:rsidRPr="0095597D">
              <w:rPr>
                <w:rFonts w:hint="eastAsia"/>
              </w:rPr>
              <w:t>推广该系统前必须得到政府的同意</w:t>
            </w:r>
          </w:p>
        </w:tc>
      </w:tr>
      <w:tr w:rsidR="00DA26DE" w:rsidRPr="007F452A" w14:paraId="4C8354B2" w14:textId="77777777" w:rsidTr="00A0445E">
        <w:tc>
          <w:tcPr>
            <w:tcW w:w="999" w:type="pct"/>
          </w:tcPr>
          <w:p w14:paraId="45CDFF1C" w14:textId="77777777" w:rsidR="00DA26DE" w:rsidRPr="0095597D" w:rsidRDefault="00DA26DE" w:rsidP="00A0445E">
            <w:pPr>
              <w:jc w:val="center"/>
            </w:pPr>
            <w:r w:rsidRPr="0095597D">
              <w:lastRenderedPageBreak/>
              <w:t>租用方</w:t>
            </w:r>
          </w:p>
        </w:tc>
        <w:tc>
          <w:tcPr>
            <w:tcW w:w="999" w:type="pct"/>
          </w:tcPr>
          <w:p w14:paraId="0AC0AB45" w14:textId="77777777" w:rsidR="00DA26DE" w:rsidRPr="0095597D" w:rsidRDefault="00DA26DE" w:rsidP="00A0445E">
            <w:r w:rsidRPr="0095597D">
              <w:rPr>
                <w:rFonts w:hint="eastAsia"/>
              </w:rPr>
              <w:t>快速租借到车位</w:t>
            </w:r>
          </w:p>
        </w:tc>
        <w:tc>
          <w:tcPr>
            <w:tcW w:w="1000" w:type="pct"/>
          </w:tcPr>
          <w:p w14:paraId="1C771E3B" w14:textId="77777777" w:rsidR="00DA26DE" w:rsidRPr="0095597D" w:rsidRDefault="00DA26DE" w:rsidP="00A0445E">
            <w:r w:rsidRPr="0095597D">
              <w:rPr>
                <w:rFonts w:hint="eastAsia"/>
              </w:rPr>
              <w:t>积极使用软件，并且使用的次数较多</w:t>
            </w:r>
          </w:p>
        </w:tc>
        <w:tc>
          <w:tcPr>
            <w:tcW w:w="1000" w:type="pct"/>
          </w:tcPr>
          <w:p w14:paraId="20CF7EB3" w14:textId="77777777" w:rsidR="00DA26DE" w:rsidRPr="0095597D" w:rsidRDefault="00DA26DE" w:rsidP="00A0445E">
            <w:r w:rsidRPr="0095597D">
              <w:rPr>
                <w:rFonts w:hint="eastAsia"/>
              </w:rPr>
              <w:t>操作简单，能够高效地找到自己想要的车位</w:t>
            </w:r>
          </w:p>
        </w:tc>
        <w:tc>
          <w:tcPr>
            <w:tcW w:w="1001" w:type="pct"/>
          </w:tcPr>
          <w:p w14:paraId="533C5485" w14:textId="77777777" w:rsidR="00DA26DE" w:rsidRPr="0095597D" w:rsidRDefault="00DA26DE" w:rsidP="00A0445E">
            <w:r w:rsidRPr="0095597D">
              <w:t>拥有驾照</w:t>
            </w:r>
          </w:p>
        </w:tc>
      </w:tr>
      <w:tr w:rsidR="00DA26DE" w:rsidRPr="007F452A" w14:paraId="128B89C3" w14:textId="77777777" w:rsidTr="00A0445E">
        <w:tc>
          <w:tcPr>
            <w:tcW w:w="999" w:type="pct"/>
          </w:tcPr>
          <w:p w14:paraId="65551D75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业主</w:t>
            </w:r>
          </w:p>
        </w:tc>
        <w:tc>
          <w:tcPr>
            <w:tcW w:w="999" w:type="pct"/>
          </w:tcPr>
          <w:p w14:paraId="0D5807D2" w14:textId="77777777" w:rsidR="00DA26DE" w:rsidRPr="0095597D" w:rsidRDefault="00DA26DE" w:rsidP="00A0445E">
            <w:r w:rsidRPr="0095597D">
              <w:rPr>
                <w:rFonts w:hint="eastAsia"/>
              </w:rPr>
              <w:t>出租自己的车位</w:t>
            </w:r>
          </w:p>
        </w:tc>
        <w:tc>
          <w:tcPr>
            <w:tcW w:w="1000" w:type="pct"/>
          </w:tcPr>
          <w:p w14:paraId="0530AF80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37C97B6C" w14:textId="77777777" w:rsidR="00DA26DE" w:rsidRPr="0095597D" w:rsidRDefault="00DA26DE" w:rsidP="00A0445E">
            <w:r w:rsidRPr="0095597D">
              <w:rPr>
                <w:rFonts w:hint="eastAsia"/>
              </w:rPr>
              <w:t>操作方便，能够获得合适的利润，希望交易安全有保证</w:t>
            </w:r>
          </w:p>
        </w:tc>
        <w:tc>
          <w:tcPr>
            <w:tcW w:w="1001" w:type="pct"/>
          </w:tcPr>
          <w:p w14:paraId="4790A15F" w14:textId="77777777" w:rsidR="00DA26DE" w:rsidRPr="0095597D" w:rsidRDefault="00DA26DE" w:rsidP="00A0445E">
            <w:r w:rsidRPr="0095597D">
              <w:rPr>
                <w:rFonts w:hint="eastAsia"/>
              </w:rPr>
              <w:t>拥有车位</w:t>
            </w:r>
          </w:p>
        </w:tc>
      </w:tr>
      <w:tr w:rsidR="00DA26DE" w:rsidRPr="007F452A" w14:paraId="20B75F70" w14:textId="77777777" w:rsidTr="00A0445E">
        <w:tc>
          <w:tcPr>
            <w:tcW w:w="999" w:type="pct"/>
          </w:tcPr>
          <w:p w14:paraId="0E30C5E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开发人员</w:t>
            </w:r>
          </w:p>
        </w:tc>
        <w:tc>
          <w:tcPr>
            <w:tcW w:w="999" w:type="pct"/>
          </w:tcPr>
          <w:p w14:paraId="0025BE8A" w14:textId="77777777" w:rsidR="00DA26DE" w:rsidRPr="0095597D" w:rsidRDefault="00DA26DE" w:rsidP="00A0445E">
            <w:r w:rsidRPr="0095597D">
              <w:rPr>
                <w:rFonts w:hint="eastAsia"/>
              </w:rPr>
              <w:t>开发符合客户</w:t>
            </w:r>
            <w:r w:rsidRPr="0095597D">
              <w:rPr>
                <w:rFonts w:hint="eastAsia"/>
              </w:rPr>
              <w:t xml:space="preserve"> </w:t>
            </w:r>
            <w:r w:rsidRPr="0095597D">
              <w:rPr>
                <w:rFonts w:hint="eastAsia"/>
              </w:rPr>
              <w:t>要求的态度</w:t>
            </w:r>
          </w:p>
        </w:tc>
        <w:tc>
          <w:tcPr>
            <w:tcW w:w="1000" w:type="pct"/>
          </w:tcPr>
          <w:p w14:paraId="430B5267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246521F2" w14:textId="77777777" w:rsidR="00DA26DE" w:rsidRPr="0095597D" w:rsidRDefault="00DA26DE" w:rsidP="00A0445E">
            <w:r w:rsidRPr="0095597D">
              <w:t>需求获取明确</w:t>
            </w:r>
          </w:p>
        </w:tc>
        <w:tc>
          <w:tcPr>
            <w:tcW w:w="1001" w:type="pct"/>
          </w:tcPr>
          <w:p w14:paraId="56D411B0" w14:textId="77777777" w:rsidR="00DA26DE" w:rsidRPr="0095597D" w:rsidRDefault="00DA26DE" w:rsidP="00A0445E">
            <w:r w:rsidRPr="0095597D">
              <w:rPr>
                <w:rFonts w:hint="eastAsia"/>
              </w:rPr>
              <w:t>无</w:t>
            </w:r>
          </w:p>
        </w:tc>
      </w:tr>
      <w:tr w:rsidR="00DA26DE" w:rsidRPr="007F452A" w14:paraId="3CAF328B" w14:textId="77777777" w:rsidTr="00A0445E">
        <w:tc>
          <w:tcPr>
            <w:tcW w:w="999" w:type="pct"/>
          </w:tcPr>
          <w:p w14:paraId="35D4FEA4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维护人员</w:t>
            </w:r>
          </w:p>
        </w:tc>
        <w:tc>
          <w:tcPr>
            <w:tcW w:w="999" w:type="pct"/>
          </w:tcPr>
          <w:p w14:paraId="4739A0D6" w14:textId="77777777" w:rsidR="00DA26DE" w:rsidRPr="0095597D" w:rsidRDefault="00DA26DE" w:rsidP="00A0445E">
            <w:r w:rsidRPr="0095597D">
              <w:rPr>
                <w:rFonts w:hint="eastAsia"/>
              </w:rPr>
              <w:t>使得软件能正常运作</w:t>
            </w:r>
          </w:p>
        </w:tc>
        <w:tc>
          <w:tcPr>
            <w:tcW w:w="1000" w:type="pct"/>
          </w:tcPr>
          <w:p w14:paraId="08DC019F" w14:textId="77777777" w:rsidR="00DA26DE" w:rsidRPr="0095597D" w:rsidRDefault="00DA26DE" w:rsidP="00A0445E">
            <w:r w:rsidRPr="0095597D">
              <w:rPr>
                <w:rFonts w:hint="eastAsia"/>
              </w:rPr>
              <w:t>积极使用软件</w:t>
            </w:r>
          </w:p>
        </w:tc>
        <w:tc>
          <w:tcPr>
            <w:tcW w:w="1000" w:type="pct"/>
          </w:tcPr>
          <w:p w14:paraId="7B36D5FF" w14:textId="77777777" w:rsidR="00DA26DE" w:rsidRPr="0095597D" w:rsidRDefault="00DA26DE" w:rsidP="00A0445E">
            <w:r w:rsidRPr="0095597D">
              <w:rPr>
                <w:rFonts w:hint="eastAsia"/>
              </w:rPr>
              <w:t>工作量要适中</w:t>
            </w:r>
          </w:p>
        </w:tc>
        <w:tc>
          <w:tcPr>
            <w:tcW w:w="1001" w:type="pct"/>
          </w:tcPr>
          <w:p w14:paraId="01BCA268" w14:textId="77777777" w:rsidR="00DA26DE" w:rsidRPr="0095597D" w:rsidRDefault="00DA26DE" w:rsidP="00A0445E">
            <w:r w:rsidRPr="0095597D">
              <w:rPr>
                <w:rFonts w:hint="eastAsia"/>
              </w:rPr>
              <w:t>无</w:t>
            </w:r>
          </w:p>
        </w:tc>
      </w:tr>
    </w:tbl>
    <w:p w14:paraId="2EE451C5" w14:textId="77777777" w:rsidR="005C1B44" w:rsidRPr="005C1B44" w:rsidRDefault="005C1B44" w:rsidP="005C1B44"/>
    <w:p w14:paraId="35F30AF3" w14:textId="20FE2C34" w:rsidR="005C1B44" w:rsidRDefault="005C1B44" w:rsidP="005C1B44">
      <w:pPr>
        <w:pStyle w:val="2"/>
      </w:pPr>
      <w:bookmarkStart w:id="15" w:name="_Toc464392137"/>
      <w:r>
        <w:t xml:space="preserve">4.3 </w:t>
      </w:r>
      <w:r w:rsidRPr="005C1B44">
        <w:t>项目属性</w:t>
      </w:r>
      <w:bookmarkEnd w:id="1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074"/>
        <w:gridCol w:w="2074"/>
        <w:gridCol w:w="2075"/>
      </w:tblGrid>
      <w:tr w:rsidR="00DA26DE" w:rsidRPr="0047625F" w14:paraId="250A2ECD" w14:textId="77777777" w:rsidTr="00A0445E">
        <w:trPr>
          <w:trHeight w:val="567"/>
          <w:jc w:val="center"/>
        </w:trPr>
        <w:tc>
          <w:tcPr>
            <w:tcW w:w="1134" w:type="dxa"/>
            <w:vAlign w:val="center"/>
          </w:tcPr>
          <w:p w14:paraId="02D6D8E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属性</w:t>
            </w:r>
          </w:p>
        </w:tc>
        <w:tc>
          <w:tcPr>
            <w:tcW w:w="2074" w:type="dxa"/>
            <w:vAlign w:val="center"/>
          </w:tcPr>
          <w:p w14:paraId="074AB37D" w14:textId="77777777" w:rsidR="00DA26DE" w:rsidRPr="0095597D" w:rsidRDefault="00DA26DE" w:rsidP="00A0445E">
            <w:pPr>
              <w:jc w:val="center"/>
            </w:pPr>
            <w:r w:rsidRPr="0095597D">
              <w:t>执行者</w:t>
            </w:r>
          </w:p>
        </w:tc>
        <w:tc>
          <w:tcPr>
            <w:tcW w:w="2074" w:type="dxa"/>
            <w:vAlign w:val="center"/>
          </w:tcPr>
          <w:p w14:paraId="57D47909" w14:textId="77777777" w:rsidR="00DA26DE" w:rsidRPr="0095597D" w:rsidRDefault="00DA26DE" w:rsidP="00A0445E">
            <w:pPr>
              <w:jc w:val="center"/>
            </w:pPr>
            <w:r w:rsidRPr="0095597D">
              <w:t>约束因素</w:t>
            </w:r>
          </w:p>
        </w:tc>
        <w:tc>
          <w:tcPr>
            <w:tcW w:w="2075" w:type="dxa"/>
            <w:vAlign w:val="center"/>
          </w:tcPr>
          <w:p w14:paraId="0D3428B4" w14:textId="77777777" w:rsidR="00DA26DE" w:rsidRPr="0095597D" w:rsidRDefault="00DA26DE" w:rsidP="00A0445E">
            <w:pPr>
              <w:jc w:val="center"/>
            </w:pPr>
            <w:r w:rsidRPr="0095597D">
              <w:t>可调整因素</w:t>
            </w:r>
          </w:p>
        </w:tc>
      </w:tr>
      <w:tr w:rsidR="00DA26DE" w:rsidRPr="0047625F" w14:paraId="0B2AC343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12B224CC" w14:textId="77777777" w:rsidR="00DA26DE" w:rsidRPr="0095597D" w:rsidRDefault="00DA26DE" w:rsidP="00A0445E">
            <w:pPr>
              <w:jc w:val="center"/>
            </w:pPr>
            <w:r w:rsidRPr="0095597D">
              <w:t>进度</w:t>
            </w:r>
          </w:p>
        </w:tc>
        <w:tc>
          <w:tcPr>
            <w:tcW w:w="2074" w:type="dxa"/>
            <w:vAlign w:val="center"/>
          </w:tcPr>
          <w:p w14:paraId="573A7409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78825382" w14:textId="77777777" w:rsidR="00DA26DE" w:rsidRPr="0095597D" w:rsidRDefault="00DA26DE" w:rsidP="00A0445E">
            <w:pPr>
              <w:jc w:val="center"/>
            </w:pPr>
            <w:r w:rsidRPr="0095597D">
              <w:t>计划在三个月内</w:t>
            </w:r>
            <w:r w:rsidRPr="0095597D">
              <w:rPr>
                <w:rFonts w:hint="eastAsia"/>
              </w:rPr>
              <w:t>完成最终版</w:t>
            </w:r>
          </w:p>
        </w:tc>
        <w:tc>
          <w:tcPr>
            <w:tcW w:w="2075" w:type="dxa"/>
            <w:vAlign w:val="center"/>
          </w:tcPr>
          <w:p w14:paraId="3ACAA50D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00D18882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2918529" w14:textId="77777777" w:rsidR="00DA26DE" w:rsidRPr="0095597D" w:rsidRDefault="00DA26DE" w:rsidP="00A0445E">
            <w:pPr>
              <w:jc w:val="center"/>
            </w:pPr>
            <w:r w:rsidRPr="0095597D">
              <w:t>特性</w:t>
            </w:r>
          </w:p>
        </w:tc>
        <w:tc>
          <w:tcPr>
            <w:tcW w:w="2074" w:type="dxa"/>
            <w:vAlign w:val="center"/>
          </w:tcPr>
          <w:p w14:paraId="23AE22A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6A733ED3" w14:textId="77777777" w:rsidR="00DA26DE" w:rsidRPr="0095597D" w:rsidRDefault="00DA26DE" w:rsidP="00A0445E">
            <w:pPr>
              <w:jc w:val="center"/>
            </w:pPr>
            <w:r w:rsidRPr="0095597D">
              <w:t>最终版中要求实现的特性必须完全可操作</w:t>
            </w:r>
          </w:p>
        </w:tc>
        <w:tc>
          <w:tcPr>
            <w:tcW w:w="2075" w:type="dxa"/>
            <w:vAlign w:val="center"/>
          </w:tcPr>
          <w:p w14:paraId="623E084E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0E714C0E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016E937C" w14:textId="77777777" w:rsidR="00DA26DE" w:rsidRPr="0095597D" w:rsidRDefault="00DA26DE" w:rsidP="00A0445E">
            <w:pPr>
              <w:jc w:val="center"/>
            </w:pPr>
            <w:r w:rsidRPr="0095597D">
              <w:t>质量</w:t>
            </w:r>
          </w:p>
        </w:tc>
        <w:tc>
          <w:tcPr>
            <w:tcW w:w="2074" w:type="dxa"/>
            <w:vAlign w:val="center"/>
          </w:tcPr>
          <w:p w14:paraId="0A1CAEA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9640668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必须通过</w:t>
            </w:r>
            <w:r w:rsidRPr="0095597D">
              <w:rPr>
                <w:rFonts w:hint="eastAsia"/>
              </w:rPr>
              <w:t xml:space="preserve"> 95%</w:t>
            </w:r>
            <w:r w:rsidRPr="0095597D">
              <w:rPr>
                <w:rFonts w:hint="eastAsia"/>
              </w:rPr>
              <w:t>的用户验收测试；必须通过全部</w:t>
            </w:r>
          </w:p>
          <w:p w14:paraId="5D56798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的安全性测试；所有的安全事务都必须遵守公</w:t>
            </w:r>
          </w:p>
          <w:p w14:paraId="5981F8B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司的安全标准</w:t>
            </w:r>
          </w:p>
        </w:tc>
        <w:tc>
          <w:tcPr>
            <w:tcW w:w="2075" w:type="dxa"/>
            <w:vAlign w:val="center"/>
          </w:tcPr>
          <w:p w14:paraId="6A2E549F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41CCF6CF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2B7F64F7" w14:textId="77777777" w:rsidR="00DA26DE" w:rsidRPr="0095597D" w:rsidRDefault="00DA26DE" w:rsidP="00A0445E">
            <w:pPr>
              <w:jc w:val="center"/>
            </w:pPr>
            <w:r w:rsidRPr="0095597D">
              <w:lastRenderedPageBreak/>
              <w:t>人员</w:t>
            </w:r>
          </w:p>
        </w:tc>
        <w:tc>
          <w:tcPr>
            <w:tcW w:w="2074" w:type="dxa"/>
            <w:vAlign w:val="center"/>
          </w:tcPr>
          <w:p w14:paraId="51513431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团队规模包括一名兼职的项目经理，一名</w:t>
            </w:r>
            <w:r w:rsidRPr="0095597D">
              <w:rPr>
                <w:rFonts w:hint="eastAsia"/>
              </w:rPr>
              <w:t xml:space="preserve"> UI </w:t>
            </w:r>
            <w:r w:rsidRPr="0095597D">
              <w:rPr>
                <w:rFonts w:hint="eastAsia"/>
              </w:rPr>
              <w:t>设</w:t>
            </w:r>
          </w:p>
          <w:p w14:paraId="334C1B30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计师，三名开发人员和一名兼职的测试人员</w:t>
            </w:r>
          </w:p>
        </w:tc>
        <w:tc>
          <w:tcPr>
            <w:tcW w:w="2074" w:type="dxa"/>
            <w:vAlign w:val="center"/>
          </w:tcPr>
          <w:p w14:paraId="09BBBCAF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5" w:type="dxa"/>
            <w:vAlign w:val="center"/>
          </w:tcPr>
          <w:p w14:paraId="02423A8D" w14:textId="77777777" w:rsidR="00DA26DE" w:rsidRPr="0095597D" w:rsidRDefault="00DA26DE" w:rsidP="00A0445E">
            <w:pPr>
              <w:jc w:val="center"/>
            </w:pPr>
          </w:p>
        </w:tc>
      </w:tr>
      <w:tr w:rsidR="00DA26DE" w:rsidRPr="0047625F" w14:paraId="6B5413BD" w14:textId="77777777" w:rsidTr="00A0445E">
        <w:trPr>
          <w:trHeight w:val="1701"/>
          <w:jc w:val="center"/>
        </w:trPr>
        <w:tc>
          <w:tcPr>
            <w:tcW w:w="1134" w:type="dxa"/>
            <w:vAlign w:val="center"/>
          </w:tcPr>
          <w:p w14:paraId="6F2536E5" w14:textId="77777777" w:rsidR="00DA26DE" w:rsidRPr="0095597D" w:rsidRDefault="00DA26DE" w:rsidP="00A0445E">
            <w:pPr>
              <w:jc w:val="center"/>
            </w:pPr>
            <w:r w:rsidRPr="0095597D">
              <w:t>费用</w:t>
            </w:r>
          </w:p>
        </w:tc>
        <w:tc>
          <w:tcPr>
            <w:tcW w:w="2074" w:type="dxa"/>
            <w:vAlign w:val="center"/>
          </w:tcPr>
          <w:p w14:paraId="01B7DBEB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4" w:type="dxa"/>
            <w:vAlign w:val="center"/>
          </w:tcPr>
          <w:p w14:paraId="057C6911" w14:textId="77777777" w:rsidR="00DA26DE" w:rsidRPr="0095597D" w:rsidRDefault="00DA26DE" w:rsidP="00A0445E">
            <w:pPr>
              <w:jc w:val="center"/>
            </w:pPr>
          </w:p>
        </w:tc>
        <w:tc>
          <w:tcPr>
            <w:tcW w:w="2075" w:type="dxa"/>
            <w:vAlign w:val="center"/>
          </w:tcPr>
          <w:p w14:paraId="10D7687A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在不包括责任人评审的情况下，财政预算最多</w:t>
            </w:r>
          </w:p>
          <w:p w14:paraId="32CFDCBD" w14:textId="77777777" w:rsidR="00DA26DE" w:rsidRPr="0095597D" w:rsidRDefault="00DA26DE" w:rsidP="00A0445E">
            <w:pPr>
              <w:jc w:val="center"/>
            </w:pPr>
            <w:r w:rsidRPr="0095597D">
              <w:rPr>
                <w:rFonts w:hint="eastAsia"/>
              </w:rPr>
              <w:t>可超支</w:t>
            </w:r>
            <w:r w:rsidRPr="0095597D">
              <w:rPr>
                <w:rFonts w:hint="eastAsia"/>
              </w:rPr>
              <w:t xml:space="preserve"> 12%</w:t>
            </w:r>
          </w:p>
        </w:tc>
        <w:bookmarkStart w:id="16" w:name="_GoBack"/>
        <w:bookmarkEnd w:id="16"/>
      </w:tr>
    </w:tbl>
    <w:p w14:paraId="6842EAF5" w14:textId="77777777" w:rsidR="005C1B44" w:rsidRDefault="005C1B44" w:rsidP="005C1B44"/>
    <w:p w14:paraId="6A3CA32D" w14:textId="66D47F7B" w:rsidR="005C1B44" w:rsidRDefault="005C1B44" w:rsidP="005C1B44">
      <w:pPr>
        <w:pStyle w:val="3"/>
      </w:pPr>
      <w:bookmarkStart w:id="17" w:name="_Toc464392138"/>
      <w:r>
        <w:rPr>
          <w:rFonts w:hint="eastAsia"/>
        </w:rPr>
        <w:t>词汇表</w:t>
      </w:r>
      <w:bookmarkEnd w:id="17"/>
    </w:p>
    <w:p w14:paraId="796FCC9A" w14:textId="034C01E3" w:rsidR="003B70AD" w:rsidRDefault="003B70AD" w:rsidP="003B70AD">
      <w:r>
        <w:t>“</w:t>
      </w:r>
      <w:r>
        <w:t>泊车宝</w:t>
      </w:r>
      <w:r>
        <w:t>”</w:t>
      </w:r>
      <w:r>
        <w:t>：</w:t>
      </w:r>
      <w:r>
        <w:rPr>
          <w:rFonts w:hint="eastAsia"/>
        </w:rPr>
        <w:t>在线</w:t>
      </w:r>
      <w:r>
        <w:t>租借出租车位的平台</w:t>
      </w:r>
    </w:p>
    <w:p w14:paraId="15F1012A" w14:textId="1B1974A3" w:rsidR="003B70AD" w:rsidRDefault="00B403D5" w:rsidP="003B70AD">
      <w:r>
        <w:t>“iOS”</w:t>
      </w:r>
      <w:r>
        <w:t>：</w:t>
      </w:r>
      <w:r>
        <w:rPr>
          <w:rFonts w:hint="eastAsia"/>
        </w:rPr>
        <w:t>苹果</w:t>
      </w:r>
      <w:r>
        <w:t>端移动设备平台</w:t>
      </w:r>
    </w:p>
    <w:p w14:paraId="01E8DD92" w14:textId="506CA801" w:rsidR="00B403D5" w:rsidRPr="003B70AD" w:rsidRDefault="00B403D5" w:rsidP="003B70AD">
      <w:r>
        <w:t>“Android”</w:t>
      </w:r>
      <w:r>
        <w:t>：</w:t>
      </w:r>
      <w:r>
        <w:rPr>
          <w:rFonts w:hint="eastAsia"/>
        </w:rPr>
        <w:t>安卓</w:t>
      </w:r>
      <w:r>
        <w:t>系统移动设备平台</w:t>
      </w:r>
    </w:p>
    <w:p w14:paraId="012B8095" w14:textId="3192225D" w:rsidR="005C1B44" w:rsidRDefault="005C1B44" w:rsidP="005C1B44">
      <w:pPr>
        <w:pStyle w:val="3"/>
      </w:pPr>
      <w:bookmarkStart w:id="18" w:name="_Toc464392139"/>
      <w:r>
        <w:rPr>
          <w:rFonts w:hint="eastAsia"/>
        </w:rPr>
        <w:t>参考</w:t>
      </w:r>
      <w:r>
        <w:t>资料</w:t>
      </w:r>
      <w:bookmarkEnd w:id="18"/>
    </w:p>
    <w:p w14:paraId="5899276B" w14:textId="0E7BBB7F" w:rsidR="00B403D5" w:rsidRPr="00B403D5" w:rsidRDefault="00B403D5" w:rsidP="00B403D5">
      <w:r>
        <w:rPr>
          <w:rFonts w:hint="eastAsia"/>
        </w:rPr>
        <w:t>《</w:t>
      </w:r>
      <w:r>
        <w:t>需求工程</w:t>
      </w:r>
      <w:r>
        <w:t>-</w:t>
      </w:r>
      <w:r>
        <w:rPr>
          <w:rFonts w:hint="eastAsia"/>
        </w:rPr>
        <w:t>软件</w:t>
      </w:r>
      <w:r>
        <w:t>建模与分析（第</w:t>
      </w:r>
      <w:r>
        <w:t>2</w:t>
      </w:r>
      <w:r>
        <w:rPr>
          <w:rFonts w:hint="eastAsia"/>
        </w:rPr>
        <w:t>版</w:t>
      </w:r>
      <w:r>
        <w:t>）</w:t>
      </w:r>
      <w:r>
        <w:rPr>
          <w:rFonts w:hint="eastAsia"/>
        </w:rPr>
        <w:t>》</w:t>
      </w:r>
    </w:p>
    <w:p w14:paraId="4E3D19BC" w14:textId="191113DF" w:rsidR="005C1B44" w:rsidRPr="005C1B44" w:rsidRDefault="005C1B44" w:rsidP="005C1B44">
      <w:pPr>
        <w:pStyle w:val="3"/>
      </w:pPr>
      <w:bookmarkStart w:id="19" w:name="_Toc464392140"/>
      <w:r>
        <w:rPr>
          <w:rFonts w:hint="eastAsia"/>
        </w:rPr>
        <w:t>附录</w:t>
      </w:r>
      <w:bookmarkEnd w:id="19"/>
    </w:p>
    <w:sectPr w:rsidR="005C1B44" w:rsidRPr="005C1B44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F0B06" w14:textId="77777777" w:rsidR="00F91C63" w:rsidRDefault="00F91C63">
      <w:pPr>
        <w:spacing w:after="0" w:line="240" w:lineRule="auto"/>
      </w:pPr>
      <w:r>
        <w:separator/>
      </w:r>
    </w:p>
  </w:endnote>
  <w:endnote w:type="continuationSeparator" w:id="0">
    <w:p w14:paraId="451CBEE5" w14:textId="77777777" w:rsidR="00F91C63" w:rsidRDefault="00F9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9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ACD5C" w14:textId="77777777" w:rsidR="00F91C63" w:rsidRDefault="00F91C63">
      <w:pPr>
        <w:spacing w:after="0" w:line="240" w:lineRule="auto"/>
      </w:pPr>
      <w:r>
        <w:separator/>
      </w:r>
    </w:p>
  </w:footnote>
  <w:footnote w:type="continuationSeparator" w:id="0">
    <w:p w14:paraId="4B16ABC3" w14:textId="77777777" w:rsidR="00F91C63" w:rsidRDefault="00F91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B74351"/>
    <w:multiLevelType w:val="hybridMultilevel"/>
    <w:tmpl w:val="2F88F1D6"/>
    <w:lvl w:ilvl="0" w:tplc="4C803F5C">
      <w:start w:val="1"/>
      <w:numFmt w:val="decimal"/>
      <w:lvlText w:val="D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22390F1D"/>
    <w:multiLevelType w:val="hybridMultilevel"/>
    <w:tmpl w:val="DC100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1B1E5E"/>
    <w:multiLevelType w:val="hybridMultilevel"/>
    <w:tmpl w:val="46F81B48"/>
    <w:lvl w:ilvl="0" w:tplc="A8FA1A3E">
      <w:start w:val="1"/>
      <w:numFmt w:val="decimal"/>
      <w:lvlText w:val="AS-%1："/>
      <w:lvlJc w:val="left"/>
      <w:pPr>
        <w:ind w:left="420" w:hanging="420"/>
      </w:pPr>
      <w:rPr>
        <w:rFonts w:hint="eastAsia"/>
      </w:rPr>
    </w:lvl>
    <w:lvl w:ilvl="1" w:tplc="A8FA1A3E">
      <w:start w:val="1"/>
      <w:numFmt w:val="decimal"/>
      <w:lvlText w:val="AS-%2：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2551"/>
    <w:multiLevelType w:val="hybridMultilevel"/>
    <w:tmpl w:val="F406370C"/>
    <w:lvl w:ilvl="0" w:tplc="2710E018">
      <w:start w:val="1"/>
      <w:numFmt w:val="decimal"/>
      <w:lvlText w:val="FE-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9"/>
  </w:num>
  <w:num w:numId="7">
    <w:abstractNumId w:val="1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7"/>
  </w:num>
  <w:num w:numId="17">
    <w:abstractNumId w:val="0"/>
  </w:num>
  <w:num w:numId="18">
    <w:abstractNumId w:val="13"/>
  </w:num>
  <w:num w:numId="19">
    <w:abstractNumId w:val="12"/>
  </w:num>
  <w:num w:numId="20">
    <w:abstractNumId w:val="18"/>
  </w:num>
  <w:num w:numId="21">
    <w:abstractNumId w:val="15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21C71"/>
    <w:rsid w:val="000371BA"/>
    <w:rsid w:val="00143880"/>
    <w:rsid w:val="001454F7"/>
    <w:rsid w:val="001C3548"/>
    <w:rsid w:val="00204D1E"/>
    <w:rsid w:val="00251532"/>
    <w:rsid w:val="00265037"/>
    <w:rsid w:val="002A1076"/>
    <w:rsid w:val="002F12C6"/>
    <w:rsid w:val="003B70AD"/>
    <w:rsid w:val="003F2648"/>
    <w:rsid w:val="00443A95"/>
    <w:rsid w:val="00444FAF"/>
    <w:rsid w:val="004545C1"/>
    <w:rsid w:val="004E42A3"/>
    <w:rsid w:val="004E5E04"/>
    <w:rsid w:val="005313D9"/>
    <w:rsid w:val="0056020B"/>
    <w:rsid w:val="00571769"/>
    <w:rsid w:val="00582D24"/>
    <w:rsid w:val="005C1B44"/>
    <w:rsid w:val="0065024B"/>
    <w:rsid w:val="006B1B0E"/>
    <w:rsid w:val="006B20C6"/>
    <w:rsid w:val="00754B10"/>
    <w:rsid w:val="0076494A"/>
    <w:rsid w:val="00825612"/>
    <w:rsid w:val="0095597D"/>
    <w:rsid w:val="009C5329"/>
    <w:rsid w:val="00A30D3B"/>
    <w:rsid w:val="00A47BB7"/>
    <w:rsid w:val="00AC5853"/>
    <w:rsid w:val="00AE2166"/>
    <w:rsid w:val="00B403D5"/>
    <w:rsid w:val="00BF0990"/>
    <w:rsid w:val="00C837BC"/>
    <w:rsid w:val="00D47EAE"/>
    <w:rsid w:val="00D745BD"/>
    <w:rsid w:val="00DA26DE"/>
    <w:rsid w:val="00E00962"/>
    <w:rsid w:val="00E939BE"/>
    <w:rsid w:val="00ED4BC2"/>
    <w:rsid w:val="00F76A56"/>
    <w:rsid w:val="00F80DD2"/>
    <w:rsid w:val="00F91C63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F12C6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b">
    <w:name w:val="标题字符"/>
    <w:basedOn w:val="a2"/>
    <w:link w:val="af9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  <w:style w:type="paragraph" w:styleId="aff0">
    <w:name w:val="No Spacing"/>
    <w:link w:val="aff1"/>
    <w:uiPriority w:val="1"/>
    <w:qFormat/>
    <w:rsid w:val="0076494A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eastAsia="zh-CN"/>
    </w:rPr>
  </w:style>
  <w:style w:type="table" w:customStyle="1" w:styleId="4-11">
    <w:name w:val="网格表 4 - 着色 11"/>
    <w:basedOn w:val="a3"/>
    <w:uiPriority w:val="49"/>
    <w:rsid w:val="0076494A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character" w:customStyle="1" w:styleId="aff1">
    <w:name w:val="无间隔字符"/>
    <w:basedOn w:val="a2"/>
    <w:link w:val="aff0"/>
    <w:uiPriority w:val="1"/>
    <w:rsid w:val="0076494A"/>
    <w:rPr>
      <w:color w:val="auto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oquer/Library/Containers/com.microsoft.Word/Data/Library/Caches/TM10002071/&#21253;&#21547;&#23553;&#38754;&#21644;&#30446;&#24405;&#3034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2D44BD"/>
    <w:rsid w:val="0065214D"/>
    <w:rsid w:val="00716427"/>
    <w:rsid w:val="008B1740"/>
    <w:rsid w:val="00A557C7"/>
    <w:rsid w:val="00A96E62"/>
    <w:rsid w:val="00B33B6E"/>
    <w:rsid w:val="00B97B7A"/>
    <w:rsid w:val="00CE38AA"/>
    <w:rsid w:val="00D33A2A"/>
    <w:rsid w:val="00D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0D005EC3-DCA9-F24B-9AB1-D8970126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72</TotalTime>
  <Pages>17</Pages>
  <Words>939</Words>
  <Characters>5357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Mario Que</cp:lastModifiedBy>
  <cp:revision>34</cp:revision>
  <dcterms:created xsi:type="dcterms:W3CDTF">2016-10-12T06:36:00Z</dcterms:created>
  <dcterms:modified xsi:type="dcterms:W3CDTF">2016-10-16T08:39:00Z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